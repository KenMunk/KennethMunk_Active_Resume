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903"/>
        <w:gridCol w:w="9036"/>
        <w:gridCol w:w="902"/>
      </w:tblGrid>
      <w:tr w:rsidR="00605A5B" w:rsidRPr="002B3AA4" w14:paraId="121B57EB" w14:textId="77777777" w:rsidTr="002942AC">
        <w:trPr>
          <w:trHeight w:val="530"/>
        </w:trPr>
        <w:tc>
          <w:tcPr>
            <w:tcW w:w="903" w:type="dxa"/>
          </w:tcPr>
          <w:p w14:paraId="69EF12BA" w14:textId="77777777" w:rsidR="00605A5B" w:rsidRPr="002B3AA4" w:rsidRDefault="00605A5B"/>
        </w:tc>
        <w:tc>
          <w:tcPr>
            <w:tcW w:w="9036" w:type="dxa"/>
          </w:tcPr>
          <w:p w14:paraId="13AE4A88" w14:textId="59E094DE" w:rsidR="00605A5B" w:rsidRPr="002B3AA4" w:rsidRDefault="000E03DB" w:rsidP="002942AC">
            <w:pPr>
              <w:pStyle w:val="Title"/>
              <w:spacing w:before="0"/>
              <w:rPr>
                <w:rFonts w:ascii="Bahnschrift" w:hAnsi="Bahnschrift"/>
                <w:sz w:val="72"/>
                <w:szCs w:val="22"/>
              </w:rPr>
            </w:pPr>
            <w:r w:rsidRPr="002B3AA4">
              <w:rPr>
                <w:rFonts w:ascii="Bahnschrift" w:hAnsi="Bahnschrift"/>
                <w:sz w:val="72"/>
                <w:szCs w:val="22"/>
              </w:rPr>
              <w:t>Kenneth</w:t>
            </w:r>
            <w:r w:rsidR="00A77921" w:rsidRPr="002B3AA4">
              <w:rPr>
                <w:rFonts w:ascii="Bahnschrift" w:hAnsi="Bahnschrift"/>
                <w:sz w:val="72"/>
                <w:szCs w:val="22"/>
              </w:rPr>
              <w:t xml:space="preserve"> </w:t>
            </w:r>
            <w:r w:rsidRPr="002B3AA4">
              <w:rPr>
                <w:rStyle w:val="Emphasis"/>
                <w:rFonts w:ascii="Bahnschrift" w:hAnsi="Bahnschrift"/>
                <w:sz w:val="72"/>
                <w:szCs w:val="22"/>
              </w:rPr>
              <w:t>Munk</w:t>
            </w:r>
          </w:p>
          <w:p w14:paraId="206DF888" w14:textId="294BC2CB" w:rsidR="00605A5B" w:rsidRPr="002B3AA4" w:rsidRDefault="000E03DB" w:rsidP="00A77921">
            <w:pPr>
              <w:pStyle w:val="Subtitle"/>
              <w:rPr>
                <w:rFonts w:ascii="Bahnschrift" w:hAnsi="Bahnschrift"/>
              </w:rPr>
            </w:pPr>
            <w:r w:rsidRPr="002B3AA4">
              <w:rPr>
                <w:rFonts w:ascii="Bahnschrift" w:hAnsi="Bahnschrift"/>
                <w:sz w:val="36"/>
                <w:szCs w:val="21"/>
              </w:rPr>
              <w:t>Technology Professional</w:t>
            </w:r>
          </w:p>
        </w:tc>
        <w:tc>
          <w:tcPr>
            <w:tcW w:w="902" w:type="dxa"/>
          </w:tcPr>
          <w:p w14:paraId="35E44AEE" w14:textId="77777777" w:rsidR="00605A5B" w:rsidRPr="002B3AA4" w:rsidRDefault="00605A5B"/>
        </w:tc>
      </w:tr>
    </w:tbl>
    <w:p w14:paraId="3E08827A" w14:textId="77777777" w:rsidR="00507E93" w:rsidRPr="002B3AA4" w:rsidRDefault="00507E93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4050"/>
        <w:gridCol w:w="6750"/>
      </w:tblGrid>
      <w:tr w:rsidR="004B4F59" w:rsidRPr="002B3AA4" w14:paraId="1E5A47B7" w14:textId="77777777" w:rsidTr="002B3AA4">
        <w:tc>
          <w:tcPr>
            <w:tcW w:w="4050" w:type="dxa"/>
            <w:tcBorders>
              <w:top w:val="single" w:sz="18" w:space="0" w:color="336699" w:themeColor="accent5"/>
              <w:right w:val="single" w:sz="18" w:space="0" w:color="336699" w:themeColor="accent5"/>
            </w:tcBorders>
          </w:tcPr>
          <w:p w14:paraId="67824D52" w14:textId="77777777" w:rsidR="00507E93" w:rsidRPr="002B3AA4" w:rsidRDefault="00507E93" w:rsidP="000C230C">
            <w:pPr>
              <w:jc w:val="right"/>
            </w:pPr>
          </w:p>
        </w:tc>
        <w:tc>
          <w:tcPr>
            <w:tcW w:w="6750" w:type="dxa"/>
            <w:tcBorders>
              <w:top w:val="single" w:sz="18" w:space="0" w:color="336699" w:themeColor="accent5"/>
              <w:left w:val="single" w:sz="18" w:space="0" w:color="336699" w:themeColor="accent5"/>
            </w:tcBorders>
          </w:tcPr>
          <w:p w14:paraId="0CDD3C2D" w14:textId="77777777" w:rsidR="00507E93" w:rsidRPr="002B3AA4" w:rsidRDefault="00507E93"/>
        </w:tc>
      </w:tr>
      <w:tr w:rsidR="004B4F59" w:rsidRPr="002B3AA4" w14:paraId="1A2B12D4" w14:textId="77777777" w:rsidTr="002B3AA4">
        <w:trPr>
          <w:trHeight w:val="1215"/>
        </w:trPr>
        <w:tc>
          <w:tcPr>
            <w:tcW w:w="4050" w:type="dxa"/>
            <w:vMerge w:val="restart"/>
            <w:tcBorders>
              <w:right w:val="single" w:sz="18" w:space="0" w:color="336699" w:themeColor="accent5"/>
            </w:tcBorders>
          </w:tcPr>
          <w:p w14:paraId="7A7FA37C" w14:textId="09A5BCD6" w:rsidR="005177A1" w:rsidRPr="002B3AA4" w:rsidRDefault="005177A1" w:rsidP="005177A1">
            <w:pPr>
              <w:pStyle w:val="Heading1"/>
            </w:pPr>
            <w:sdt>
              <w:sdtPr>
                <w:id w:val="1604447469"/>
                <w:placeholder>
                  <w:docPart w:val="57136AA22A474E0388AF253D53C42819"/>
                </w:placeholder>
                <w:temporary/>
                <w:showingPlcHdr/>
                <w15:appearance w15:val="hidden"/>
                <w:text/>
              </w:sdtPr>
              <w:sdtContent>
                <w:r w:rsidRPr="008547F1">
                  <w:t>Contact</w:t>
                </w:r>
              </w:sdtContent>
            </w:sdt>
          </w:p>
          <w:p w14:paraId="0DAFB9AC" w14:textId="1342135B" w:rsidR="005177A1" w:rsidRPr="002B3AA4" w:rsidRDefault="005177A1" w:rsidP="005177A1">
            <w:pPr>
              <w:pStyle w:val="TextLeft"/>
              <w:jc w:val="left"/>
            </w:pPr>
            <w:r w:rsidRPr="002B3AA4">
              <w:t>Cell: 503-400-2632</w:t>
            </w:r>
          </w:p>
          <w:p w14:paraId="3F5061C8" w14:textId="1655C412" w:rsidR="005177A1" w:rsidRPr="002B3AA4" w:rsidRDefault="005177A1" w:rsidP="002B3AA4">
            <w:pPr>
              <w:pStyle w:val="TextLeft"/>
              <w:jc w:val="left"/>
            </w:pPr>
            <w:hyperlink r:id="rId7" w:history="1">
              <w:r w:rsidRPr="002B3AA4">
                <w:rPr>
                  <w:rStyle w:val="Hyperlink"/>
                </w:rPr>
                <w:t>Contact.me@KenMunk.com</w:t>
              </w:r>
            </w:hyperlink>
          </w:p>
          <w:p w14:paraId="734FAB52" w14:textId="77777777" w:rsidR="002B3AA4" w:rsidRPr="002B3AA4" w:rsidRDefault="002B3AA4" w:rsidP="002B3AA4"/>
          <w:p w14:paraId="2E33761D" w14:textId="15EEEA78" w:rsidR="005177A1" w:rsidRPr="002B3AA4" w:rsidRDefault="005177A1" w:rsidP="005177A1">
            <w:pPr>
              <w:pStyle w:val="TextLeft"/>
              <w:jc w:val="left"/>
            </w:pPr>
            <w:hyperlink r:id="rId8" w:history="1">
              <w:r w:rsidRPr="002B3AA4">
                <w:rPr>
                  <w:rStyle w:val="Hyperlink"/>
                </w:rPr>
                <w:t>https://www.KenMunk.com</w:t>
              </w:r>
            </w:hyperlink>
          </w:p>
        </w:tc>
        <w:tc>
          <w:tcPr>
            <w:tcW w:w="6750" w:type="dxa"/>
            <w:tcBorders>
              <w:left w:val="single" w:sz="18" w:space="0" w:color="336699" w:themeColor="accent5"/>
              <w:bottom w:val="single" w:sz="8" w:space="0" w:color="336699" w:themeColor="accent5"/>
            </w:tcBorders>
          </w:tcPr>
          <w:p w14:paraId="5EF0C025" w14:textId="77777777" w:rsidR="005177A1" w:rsidRPr="002B3AA4" w:rsidRDefault="005177A1" w:rsidP="005177A1">
            <w:pPr>
              <w:pStyle w:val="Heading2"/>
            </w:pPr>
            <w:sdt>
              <w:sdtPr>
                <w:id w:val="1480112664"/>
                <w:placeholder>
                  <w:docPart w:val="177241D9E148435CBCED1202DF9F391D"/>
                </w:placeholder>
                <w:temporary/>
                <w:showingPlcHdr/>
                <w15:appearance w15:val="hidden"/>
                <w:text/>
              </w:sdtPr>
              <w:sdtContent>
                <w:r w:rsidRPr="008547F1">
                  <w:rPr>
                    <w:rStyle w:val="Heading1Char"/>
                  </w:rPr>
                  <w:t>Objective</w:t>
                </w:r>
              </w:sdtContent>
            </w:sdt>
          </w:p>
          <w:p w14:paraId="5508305E" w14:textId="779A27FD" w:rsidR="005177A1" w:rsidRPr="002B3AA4" w:rsidRDefault="008547F1" w:rsidP="005177A1">
            <w:pPr>
              <w:pStyle w:val="TextRight"/>
            </w:pPr>
            <w:r>
              <w:rPr>
                <w:b/>
                <w:bCs/>
                <w:color w:val="auto"/>
                <w:szCs w:val="22"/>
              </w:rPr>
              <w:t>Seeking to continue building skills in making technology comfortable for the communities I serve.</w:t>
            </w:r>
          </w:p>
          <w:p w14:paraId="47837BA4" w14:textId="67560B29" w:rsidR="005177A1" w:rsidRPr="002B3AA4" w:rsidRDefault="005177A1" w:rsidP="006E70D3">
            <w:pPr>
              <w:pStyle w:val="TextRight"/>
            </w:pPr>
          </w:p>
        </w:tc>
      </w:tr>
      <w:tr w:rsidR="004B4F59" w:rsidRPr="002B3AA4" w14:paraId="21D2AA6A" w14:textId="77777777" w:rsidTr="002B3AA4">
        <w:trPr>
          <w:trHeight w:val="672"/>
        </w:trPr>
        <w:tc>
          <w:tcPr>
            <w:tcW w:w="4050" w:type="dxa"/>
            <w:vMerge/>
            <w:tcBorders>
              <w:right w:val="single" w:sz="18" w:space="0" w:color="336699" w:themeColor="accent5"/>
            </w:tcBorders>
          </w:tcPr>
          <w:p w14:paraId="4AA1F030" w14:textId="77777777" w:rsidR="003A7A89" w:rsidRPr="002B3AA4" w:rsidRDefault="003A7A89" w:rsidP="005177A1">
            <w:pPr>
              <w:pStyle w:val="Heading1"/>
            </w:pPr>
          </w:p>
        </w:tc>
        <w:tc>
          <w:tcPr>
            <w:tcW w:w="6750" w:type="dxa"/>
            <w:vMerge w:val="restart"/>
            <w:tcBorders>
              <w:left w:val="single" w:sz="18" w:space="0" w:color="336699" w:themeColor="accent5"/>
              <w:bottom w:val="single" w:sz="8" w:space="0" w:color="336699" w:themeColor="accent5"/>
            </w:tcBorders>
          </w:tcPr>
          <w:sdt>
            <w:sdtPr>
              <w:id w:val="285631847"/>
              <w:placeholder>
                <w:docPart w:val="98D8985E4A514F01B3674D94425CB546"/>
              </w:placeholder>
              <w:temporary/>
              <w:showingPlcHdr/>
              <w15:appearance w15:val="hidden"/>
              <w:text/>
            </w:sdtPr>
            <w:sdtContent>
              <w:p w14:paraId="6706EF3C" w14:textId="77777777" w:rsidR="003A7A89" w:rsidRPr="002B3AA4" w:rsidRDefault="003A7A89" w:rsidP="00A77921">
                <w:pPr>
                  <w:pStyle w:val="Heading2"/>
                </w:pPr>
                <w:r w:rsidRPr="008547F1">
                  <w:rPr>
                    <w:rStyle w:val="Heading1Char"/>
                  </w:rPr>
                  <w:t>Experience</w:t>
                </w:r>
              </w:p>
            </w:sdtContent>
          </w:sdt>
          <w:p w14:paraId="7C15C3D7" w14:textId="77777777" w:rsidR="002B3AA4" w:rsidRPr="002B3AA4" w:rsidRDefault="002B3AA4" w:rsidP="002942AC">
            <w:pPr>
              <w:pStyle w:val="Heading2"/>
            </w:pPr>
            <w:r w:rsidRPr="002B3AA4">
              <w:t xml:space="preserve">IT Field Operations </w:t>
            </w:r>
          </w:p>
          <w:p w14:paraId="6A071453" w14:textId="77777777" w:rsidR="002B3AA4" w:rsidRPr="002B3AA4" w:rsidRDefault="002B3AA4" w:rsidP="002B3AA4">
            <w:pPr>
              <w:rPr>
                <w:rFonts w:eastAsia="Calibri" w:cs="Times New Roman"/>
                <w:color w:val="auto"/>
                <w:szCs w:val="22"/>
              </w:rPr>
            </w:pPr>
            <w:r w:rsidRPr="002B3AA4">
              <w:rPr>
                <w:rFonts w:eastAsia="Calibri" w:cs="Times New Roman"/>
                <w:color w:val="auto"/>
                <w:szCs w:val="22"/>
              </w:rPr>
              <w:t>University of San Francisco – Sacramento Branch – Sacramento, California</w:t>
            </w:r>
          </w:p>
          <w:p w14:paraId="2CA3B2DC" w14:textId="77777777" w:rsidR="002B3AA4" w:rsidRPr="002B3AA4" w:rsidRDefault="002B3AA4" w:rsidP="002B3AA4">
            <w:pPr>
              <w:rPr>
                <w:rFonts w:eastAsia="Calibri" w:cs="Times New Roman"/>
                <w:color w:val="auto"/>
                <w:szCs w:val="22"/>
              </w:rPr>
            </w:pPr>
            <w:r w:rsidRPr="002B3AA4">
              <w:rPr>
                <w:rFonts w:eastAsia="Calibri" w:cs="Times New Roman"/>
                <w:color w:val="auto"/>
                <w:szCs w:val="22"/>
              </w:rPr>
              <w:t>June 2022 to Present</w:t>
            </w:r>
          </w:p>
          <w:p w14:paraId="1F115B52" w14:textId="77777777" w:rsidR="002B3AA4" w:rsidRPr="002B3AA4" w:rsidRDefault="002B3AA4" w:rsidP="002B3AA4">
            <w:pPr>
              <w:rPr>
                <w:rFonts w:eastAsia="Calibri" w:cs="Times New Roman"/>
                <w:color w:val="auto"/>
                <w:szCs w:val="22"/>
              </w:rPr>
            </w:pPr>
          </w:p>
          <w:p w14:paraId="77E91182" w14:textId="77777777" w:rsidR="002B3AA4" w:rsidRPr="002B3AA4" w:rsidRDefault="002B3AA4" w:rsidP="002B3AA4">
            <w:pPr>
              <w:keepNext/>
              <w:keepLines/>
              <w:spacing w:before="40"/>
              <w:outlineLvl w:val="3"/>
              <w:rPr>
                <w:rFonts w:eastAsia="Yu Gothic Light" w:cs="Times New Roman"/>
                <w:b/>
                <w:iCs/>
                <w:color w:val="auto"/>
                <w:szCs w:val="22"/>
              </w:rPr>
            </w:pPr>
            <w:r w:rsidRPr="002B3AA4">
              <w:rPr>
                <w:rFonts w:eastAsia="Yu Gothic Light" w:cs="Times New Roman"/>
                <w:b/>
                <w:iCs/>
                <w:color w:val="auto"/>
                <w:szCs w:val="22"/>
              </w:rPr>
              <w:t>Public Facing IT</w:t>
            </w:r>
          </w:p>
          <w:p w14:paraId="43519553" w14:textId="77777777" w:rsidR="002B3AA4" w:rsidRPr="002B3AA4" w:rsidRDefault="002B3AA4" w:rsidP="002B3AA4">
            <w:pPr>
              <w:numPr>
                <w:ilvl w:val="0"/>
                <w:numId w:val="1"/>
              </w:numPr>
              <w:contextualSpacing/>
              <w:rPr>
                <w:rFonts w:eastAsia="Calibri" w:cs="Times New Roman"/>
                <w:color w:val="auto"/>
                <w:szCs w:val="22"/>
              </w:rPr>
            </w:pPr>
            <w:r w:rsidRPr="002B3AA4">
              <w:rPr>
                <w:rFonts w:eastAsia="Calibri" w:cs="Times New Roman"/>
                <w:color w:val="auto"/>
                <w:szCs w:val="22"/>
              </w:rPr>
              <w:t>Serve students, faculty, and staff the following areas:</w:t>
            </w:r>
          </w:p>
          <w:p w14:paraId="2BDA569D" w14:textId="77777777" w:rsidR="002B3AA4" w:rsidRPr="002B3AA4" w:rsidRDefault="002B3AA4" w:rsidP="002B3AA4">
            <w:pPr>
              <w:numPr>
                <w:ilvl w:val="1"/>
                <w:numId w:val="1"/>
              </w:numPr>
              <w:contextualSpacing/>
              <w:rPr>
                <w:rFonts w:eastAsia="Calibri" w:cs="Times New Roman"/>
                <w:color w:val="auto"/>
                <w:szCs w:val="22"/>
              </w:rPr>
            </w:pPr>
            <w:r w:rsidRPr="002B3AA4">
              <w:rPr>
                <w:rFonts w:eastAsia="Calibri" w:cs="Times New Roman"/>
                <w:color w:val="auto"/>
                <w:szCs w:val="22"/>
              </w:rPr>
              <w:t>Networking (wireless)</w:t>
            </w:r>
          </w:p>
          <w:p w14:paraId="7239871F" w14:textId="77777777" w:rsidR="002B3AA4" w:rsidRPr="002B3AA4" w:rsidRDefault="002B3AA4" w:rsidP="002B3AA4">
            <w:pPr>
              <w:numPr>
                <w:ilvl w:val="1"/>
                <w:numId w:val="1"/>
              </w:numPr>
              <w:contextualSpacing/>
              <w:rPr>
                <w:rFonts w:eastAsia="Calibri" w:cs="Times New Roman"/>
                <w:color w:val="auto"/>
                <w:szCs w:val="22"/>
              </w:rPr>
            </w:pPr>
            <w:r w:rsidRPr="002B3AA4">
              <w:rPr>
                <w:rFonts w:eastAsia="Calibri" w:cs="Times New Roman"/>
                <w:color w:val="auto"/>
                <w:szCs w:val="22"/>
              </w:rPr>
              <w:t>Laptop hardware repair</w:t>
            </w:r>
          </w:p>
          <w:p w14:paraId="2401920C" w14:textId="77777777" w:rsidR="002B3AA4" w:rsidRPr="002B3AA4" w:rsidRDefault="002B3AA4" w:rsidP="002B3AA4">
            <w:pPr>
              <w:numPr>
                <w:ilvl w:val="1"/>
                <w:numId w:val="1"/>
              </w:numPr>
              <w:contextualSpacing/>
              <w:rPr>
                <w:rFonts w:eastAsia="Calibri" w:cs="Times New Roman"/>
                <w:color w:val="auto"/>
                <w:szCs w:val="22"/>
              </w:rPr>
            </w:pPr>
            <w:r w:rsidRPr="002B3AA4">
              <w:rPr>
                <w:rFonts w:eastAsia="Calibri" w:cs="Times New Roman"/>
                <w:color w:val="auto"/>
                <w:szCs w:val="22"/>
              </w:rPr>
              <w:t>Troubleshooting and resolving software issues</w:t>
            </w:r>
          </w:p>
          <w:p w14:paraId="6B4C8B7B" w14:textId="77777777" w:rsidR="002B3AA4" w:rsidRPr="002B3AA4" w:rsidRDefault="002B3AA4" w:rsidP="002B3AA4">
            <w:pPr>
              <w:numPr>
                <w:ilvl w:val="1"/>
                <w:numId w:val="1"/>
              </w:numPr>
              <w:contextualSpacing/>
              <w:rPr>
                <w:rFonts w:eastAsia="Calibri" w:cs="Times New Roman"/>
                <w:color w:val="auto"/>
                <w:szCs w:val="22"/>
              </w:rPr>
            </w:pPr>
            <w:r w:rsidRPr="002B3AA4">
              <w:rPr>
                <w:rFonts w:eastAsia="Calibri" w:cs="Times New Roman"/>
                <w:color w:val="auto"/>
                <w:szCs w:val="22"/>
              </w:rPr>
              <w:t>Finding/providing software solutions to enable people</w:t>
            </w:r>
          </w:p>
          <w:p w14:paraId="728FE591" w14:textId="77777777" w:rsidR="002B3AA4" w:rsidRPr="002B3AA4" w:rsidRDefault="002B3AA4" w:rsidP="002B3AA4">
            <w:pPr>
              <w:numPr>
                <w:ilvl w:val="1"/>
                <w:numId w:val="1"/>
              </w:numPr>
              <w:contextualSpacing/>
              <w:rPr>
                <w:rFonts w:eastAsia="Calibri" w:cs="Times New Roman"/>
                <w:color w:val="auto"/>
                <w:szCs w:val="22"/>
              </w:rPr>
            </w:pPr>
            <w:r w:rsidRPr="002B3AA4">
              <w:rPr>
                <w:rFonts w:eastAsia="Calibri" w:cs="Times New Roman"/>
                <w:color w:val="auto"/>
                <w:szCs w:val="22"/>
              </w:rPr>
              <w:t>Education technology setup and usage</w:t>
            </w:r>
          </w:p>
          <w:p w14:paraId="1566DD7F" w14:textId="77777777" w:rsidR="002B3AA4" w:rsidRPr="002B3AA4" w:rsidRDefault="002B3AA4" w:rsidP="002B3AA4">
            <w:pPr>
              <w:numPr>
                <w:ilvl w:val="1"/>
                <w:numId w:val="1"/>
              </w:numPr>
              <w:contextualSpacing/>
              <w:rPr>
                <w:rFonts w:eastAsia="Calibri" w:cs="Times New Roman"/>
                <w:color w:val="auto"/>
                <w:szCs w:val="22"/>
              </w:rPr>
            </w:pPr>
            <w:r w:rsidRPr="002B3AA4">
              <w:rPr>
                <w:rFonts w:eastAsia="Calibri" w:cs="Times New Roman"/>
                <w:color w:val="auto"/>
                <w:szCs w:val="22"/>
              </w:rPr>
              <w:t>Assisting faculty and teaching staff with Canvas LMS</w:t>
            </w:r>
          </w:p>
          <w:p w14:paraId="264C0151" w14:textId="77777777" w:rsidR="002B3AA4" w:rsidRPr="002B3AA4" w:rsidRDefault="002B3AA4" w:rsidP="002B3AA4">
            <w:pPr>
              <w:numPr>
                <w:ilvl w:val="0"/>
                <w:numId w:val="1"/>
              </w:numPr>
              <w:contextualSpacing/>
              <w:rPr>
                <w:rFonts w:eastAsia="Calibri" w:cs="Times New Roman"/>
                <w:color w:val="auto"/>
                <w:szCs w:val="22"/>
              </w:rPr>
            </w:pPr>
            <w:r w:rsidRPr="002B3AA4">
              <w:rPr>
                <w:rFonts w:eastAsia="Calibri" w:cs="Times New Roman"/>
                <w:color w:val="auto"/>
                <w:szCs w:val="22"/>
              </w:rPr>
              <w:t>Rebuild branch campus operations for sustainability</w:t>
            </w:r>
          </w:p>
          <w:p w14:paraId="4CDB5266" w14:textId="77777777" w:rsidR="002B3AA4" w:rsidRPr="002B3AA4" w:rsidRDefault="002B3AA4" w:rsidP="002B3AA4">
            <w:pPr>
              <w:numPr>
                <w:ilvl w:val="1"/>
                <w:numId w:val="1"/>
              </w:numPr>
              <w:contextualSpacing/>
              <w:rPr>
                <w:rFonts w:eastAsia="Calibri" w:cs="Times New Roman"/>
                <w:color w:val="auto"/>
                <w:szCs w:val="22"/>
              </w:rPr>
            </w:pPr>
            <w:r w:rsidRPr="002B3AA4">
              <w:rPr>
                <w:rFonts w:eastAsia="Calibri" w:cs="Times New Roman"/>
                <w:color w:val="auto"/>
                <w:szCs w:val="22"/>
              </w:rPr>
              <w:t>Builds systems that make it possible for non-technical staff to self service</w:t>
            </w:r>
          </w:p>
          <w:p w14:paraId="14F4E1F5" w14:textId="77777777" w:rsidR="002B3AA4" w:rsidRPr="002B3AA4" w:rsidRDefault="002B3AA4" w:rsidP="002B3AA4">
            <w:pPr>
              <w:numPr>
                <w:ilvl w:val="1"/>
                <w:numId w:val="1"/>
              </w:numPr>
              <w:contextualSpacing/>
              <w:rPr>
                <w:rFonts w:eastAsia="Calibri" w:cs="Times New Roman"/>
                <w:color w:val="auto"/>
                <w:szCs w:val="22"/>
              </w:rPr>
            </w:pPr>
            <w:r w:rsidRPr="002B3AA4">
              <w:rPr>
                <w:rFonts w:eastAsia="Calibri" w:cs="Times New Roman"/>
                <w:color w:val="auto"/>
                <w:szCs w:val="22"/>
              </w:rPr>
              <w:t>Educates non-technical staff of easy solutions that are readily available</w:t>
            </w:r>
          </w:p>
          <w:p w14:paraId="118D31BF" w14:textId="77777777" w:rsidR="002B3AA4" w:rsidRPr="002B3AA4" w:rsidRDefault="002B3AA4" w:rsidP="002B3AA4">
            <w:pPr>
              <w:numPr>
                <w:ilvl w:val="1"/>
                <w:numId w:val="1"/>
              </w:numPr>
              <w:contextualSpacing/>
              <w:rPr>
                <w:rFonts w:eastAsia="Calibri" w:cs="Times New Roman"/>
                <w:color w:val="auto"/>
                <w:szCs w:val="22"/>
              </w:rPr>
            </w:pPr>
            <w:r w:rsidRPr="002B3AA4">
              <w:rPr>
                <w:rFonts w:eastAsia="Calibri" w:cs="Times New Roman"/>
                <w:color w:val="auto"/>
                <w:szCs w:val="22"/>
              </w:rPr>
              <w:t>Automates repetitive and common operations using Service Now</w:t>
            </w:r>
          </w:p>
          <w:p w14:paraId="70BA39A3" w14:textId="77777777" w:rsidR="002B3AA4" w:rsidRPr="002B3AA4" w:rsidRDefault="002B3AA4" w:rsidP="002B3AA4">
            <w:pPr>
              <w:numPr>
                <w:ilvl w:val="1"/>
                <w:numId w:val="1"/>
              </w:numPr>
              <w:contextualSpacing/>
              <w:rPr>
                <w:rFonts w:eastAsia="Calibri" w:cs="Times New Roman"/>
                <w:color w:val="auto"/>
                <w:szCs w:val="22"/>
              </w:rPr>
            </w:pPr>
            <w:r w:rsidRPr="002B3AA4">
              <w:rPr>
                <w:rFonts w:eastAsia="Calibri" w:cs="Times New Roman"/>
                <w:color w:val="auto"/>
                <w:szCs w:val="22"/>
              </w:rPr>
              <w:t>Builds a library of solutions for the local community</w:t>
            </w:r>
          </w:p>
          <w:p w14:paraId="33420678" w14:textId="77777777" w:rsidR="002B3AA4" w:rsidRPr="002B3AA4" w:rsidRDefault="002B3AA4" w:rsidP="002B3AA4">
            <w:pPr>
              <w:numPr>
                <w:ilvl w:val="0"/>
                <w:numId w:val="1"/>
              </w:numPr>
              <w:contextualSpacing/>
              <w:rPr>
                <w:rFonts w:eastAsia="Calibri" w:cs="Times New Roman"/>
                <w:color w:val="auto"/>
                <w:szCs w:val="22"/>
              </w:rPr>
            </w:pPr>
            <w:r w:rsidRPr="002B3AA4">
              <w:rPr>
                <w:rFonts w:eastAsia="Calibri" w:cs="Times New Roman"/>
                <w:color w:val="auto"/>
                <w:szCs w:val="22"/>
              </w:rPr>
              <w:t>Repair the campus perception of IT services by learning about the communities being served</w:t>
            </w:r>
          </w:p>
          <w:p w14:paraId="06FF04EF" w14:textId="77777777" w:rsidR="002B3AA4" w:rsidRPr="002B3AA4" w:rsidRDefault="002B3AA4" w:rsidP="002B3AA4">
            <w:pPr>
              <w:ind w:left="720"/>
              <w:contextualSpacing/>
              <w:rPr>
                <w:rFonts w:eastAsia="Calibri" w:cs="Times New Roman"/>
                <w:color w:val="auto"/>
                <w:szCs w:val="22"/>
              </w:rPr>
            </w:pPr>
          </w:p>
          <w:p w14:paraId="006D086A" w14:textId="77777777" w:rsidR="002B3AA4" w:rsidRPr="002B3AA4" w:rsidRDefault="002B3AA4" w:rsidP="002B3AA4">
            <w:pPr>
              <w:keepNext/>
              <w:keepLines/>
              <w:spacing w:before="40"/>
              <w:outlineLvl w:val="3"/>
              <w:rPr>
                <w:rFonts w:eastAsia="Yu Gothic Light" w:cs="Times New Roman"/>
                <w:b/>
                <w:iCs/>
                <w:color w:val="auto"/>
                <w:szCs w:val="22"/>
              </w:rPr>
            </w:pPr>
            <w:r w:rsidRPr="002B3AA4">
              <w:rPr>
                <w:rFonts w:eastAsia="Yu Gothic Light" w:cs="Times New Roman"/>
                <w:b/>
                <w:iCs/>
                <w:color w:val="auto"/>
                <w:szCs w:val="22"/>
              </w:rPr>
              <w:t>Internal Facing IT</w:t>
            </w:r>
          </w:p>
          <w:p w14:paraId="71E877D6" w14:textId="77777777" w:rsidR="002B3AA4" w:rsidRPr="002B3AA4" w:rsidRDefault="002B3AA4" w:rsidP="002B3AA4">
            <w:pPr>
              <w:numPr>
                <w:ilvl w:val="0"/>
                <w:numId w:val="2"/>
              </w:numPr>
              <w:contextualSpacing/>
              <w:rPr>
                <w:rFonts w:eastAsia="Calibri" w:cs="Times New Roman"/>
                <w:color w:val="auto"/>
                <w:szCs w:val="22"/>
              </w:rPr>
            </w:pPr>
            <w:r w:rsidRPr="002B3AA4">
              <w:rPr>
                <w:rFonts w:eastAsia="Calibri" w:cs="Times New Roman"/>
                <w:color w:val="auto"/>
                <w:szCs w:val="22"/>
              </w:rPr>
              <w:t>Explores and implements new solutions to improve reliability by adding redundancies</w:t>
            </w:r>
          </w:p>
          <w:p w14:paraId="7E4A48D2" w14:textId="77777777" w:rsidR="002B3AA4" w:rsidRPr="002B3AA4" w:rsidRDefault="002B3AA4" w:rsidP="002B3AA4">
            <w:pPr>
              <w:numPr>
                <w:ilvl w:val="0"/>
                <w:numId w:val="2"/>
              </w:numPr>
              <w:contextualSpacing/>
              <w:rPr>
                <w:rFonts w:eastAsia="Calibri" w:cs="Times New Roman"/>
                <w:color w:val="auto"/>
                <w:szCs w:val="22"/>
              </w:rPr>
            </w:pPr>
            <w:r w:rsidRPr="002B3AA4">
              <w:rPr>
                <w:rFonts w:eastAsia="Calibri" w:cs="Times New Roman"/>
                <w:color w:val="auto"/>
                <w:szCs w:val="22"/>
              </w:rPr>
              <w:t>Automates systems using Service-Now Flows and scripting to eliminate inefficiencies</w:t>
            </w:r>
          </w:p>
          <w:p w14:paraId="02D8A43E" w14:textId="77777777" w:rsidR="002B3AA4" w:rsidRPr="002B3AA4" w:rsidRDefault="002B3AA4" w:rsidP="002B3AA4">
            <w:pPr>
              <w:numPr>
                <w:ilvl w:val="0"/>
                <w:numId w:val="2"/>
              </w:numPr>
              <w:contextualSpacing/>
              <w:rPr>
                <w:rFonts w:eastAsia="Calibri" w:cs="Times New Roman"/>
                <w:color w:val="auto"/>
                <w:szCs w:val="22"/>
              </w:rPr>
            </w:pPr>
            <w:r w:rsidRPr="002B3AA4">
              <w:rPr>
                <w:rFonts w:eastAsia="Calibri" w:cs="Times New Roman"/>
                <w:color w:val="auto"/>
                <w:szCs w:val="22"/>
              </w:rPr>
              <w:t>Agent of procedural shifts that eliminate unnecessary resource blocks</w:t>
            </w:r>
          </w:p>
          <w:p w14:paraId="4C218D0E" w14:textId="77777777" w:rsidR="002B3AA4" w:rsidRPr="002B3AA4" w:rsidRDefault="002B3AA4" w:rsidP="002B3AA4">
            <w:pPr>
              <w:numPr>
                <w:ilvl w:val="0"/>
                <w:numId w:val="2"/>
              </w:numPr>
              <w:contextualSpacing/>
              <w:rPr>
                <w:rFonts w:eastAsia="Calibri" w:cs="Times New Roman"/>
                <w:color w:val="auto"/>
                <w:szCs w:val="22"/>
              </w:rPr>
            </w:pPr>
            <w:r w:rsidRPr="002B3AA4">
              <w:rPr>
                <w:rFonts w:eastAsia="Calibri" w:cs="Times New Roman"/>
                <w:color w:val="auto"/>
                <w:szCs w:val="22"/>
              </w:rPr>
              <w:t>Continuously self-improving personal performance with DevOPs tool called Click Up</w:t>
            </w:r>
          </w:p>
          <w:p w14:paraId="3E2D2436" w14:textId="77777777" w:rsidR="002B3AA4" w:rsidRPr="002B3AA4" w:rsidRDefault="002B3AA4" w:rsidP="002B3AA4">
            <w:pPr>
              <w:rPr>
                <w:rFonts w:eastAsia="Calibri" w:cs="Times New Roman"/>
                <w:color w:val="auto"/>
                <w:szCs w:val="22"/>
              </w:rPr>
            </w:pPr>
          </w:p>
          <w:p w14:paraId="64D2F917" w14:textId="77777777" w:rsidR="002B3AA4" w:rsidRPr="002B3AA4" w:rsidRDefault="002B3AA4" w:rsidP="002B3AA4">
            <w:pPr>
              <w:keepNext/>
              <w:keepLines/>
              <w:spacing w:before="40"/>
              <w:outlineLvl w:val="3"/>
              <w:rPr>
                <w:rFonts w:eastAsia="Yu Gothic Light" w:cs="Times New Roman"/>
                <w:b/>
                <w:iCs/>
                <w:color w:val="auto"/>
                <w:szCs w:val="22"/>
              </w:rPr>
            </w:pPr>
            <w:r w:rsidRPr="002B3AA4">
              <w:rPr>
                <w:rFonts w:eastAsia="Yu Gothic Light" w:cs="Times New Roman"/>
                <w:b/>
                <w:iCs/>
                <w:color w:val="auto"/>
                <w:szCs w:val="22"/>
              </w:rPr>
              <w:t>Event Technology Provider</w:t>
            </w:r>
          </w:p>
          <w:p w14:paraId="0CAAE085" w14:textId="77777777" w:rsidR="002B3AA4" w:rsidRPr="002B3AA4" w:rsidRDefault="002B3AA4" w:rsidP="002B3AA4">
            <w:pPr>
              <w:numPr>
                <w:ilvl w:val="0"/>
                <w:numId w:val="3"/>
              </w:numPr>
              <w:contextualSpacing/>
              <w:rPr>
                <w:rFonts w:eastAsia="Calibri" w:cs="Times New Roman"/>
                <w:color w:val="auto"/>
                <w:szCs w:val="22"/>
              </w:rPr>
            </w:pPr>
            <w:r w:rsidRPr="002B3AA4">
              <w:rPr>
                <w:rFonts w:eastAsia="Calibri" w:cs="Times New Roman"/>
                <w:color w:val="auto"/>
                <w:szCs w:val="22"/>
              </w:rPr>
              <w:t>Manages and prepares equipment necessary for running events</w:t>
            </w:r>
          </w:p>
          <w:p w14:paraId="1273F6C8" w14:textId="77777777" w:rsidR="002B3AA4" w:rsidRPr="002B3AA4" w:rsidRDefault="002B3AA4" w:rsidP="002B3AA4">
            <w:pPr>
              <w:numPr>
                <w:ilvl w:val="0"/>
                <w:numId w:val="3"/>
              </w:numPr>
              <w:contextualSpacing/>
              <w:rPr>
                <w:rFonts w:eastAsia="Calibri" w:cs="Times New Roman"/>
                <w:color w:val="auto"/>
                <w:szCs w:val="22"/>
              </w:rPr>
            </w:pPr>
            <w:r w:rsidRPr="002B3AA4">
              <w:rPr>
                <w:rFonts w:eastAsia="Calibri" w:cs="Times New Roman"/>
                <w:color w:val="auto"/>
                <w:szCs w:val="22"/>
              </w:rPr>
              <w:t>Evaluates equipment readiness based on event descriptions</w:t>
            </w:r>
          </w:p>
          <w:p w14:paraId="05CF0D6F" w14:textId="77777777" w:rsidR="002B3AA4" w:rsidRPr="002B3AA4" w:rsidRDefault="002B3AA4" w:rsidP="002B3AA4">
            <w:pPr>
              <w:numPr>
                <w:ilvl w:val="0"/>
                <w:numId w:val="3"/>
              </w:numPr>
              <w:contextualSpacing/>
              <w:rPr>
                <w:rFonts w:eastAsia="Calibri" w:cs="Times New Roman"/>
                <w:color w:val="auto"/>
                <w:szCs w:val="22"/>
              </w:rPr>
            </w:pPr>
            <w:r w:rsidRPr="002B3AA4">
              <w:rPr>
                <w:rFonts w:eastAsia="Calibri" w:cs="Times New Roman"/>
                <w:color w:val="auto"/>
                <w:szCs w:val="22"/>
              </w:rPr>
              <w:t>Explores additional hardware solutions to enable better event facilitation</w:t>
            </w:r>
          </w:p>
          <w:p w14:paraId="73430655" w14:textId="77777777" w:rsidR="002B3AA4" w:rsidRPr="002B3AA4" w:rsidRDefault="002B3AA4" w:rsidP="002B3AA4">
            <w:pPr>
              <w:ind w:left="720"/>
              <w:contextualSpacing/>
              <w:rPr>
                <w:rFonts w:eastAsia="Calibri" w:cs="Times New Roman"/>
                <w:color w:val="auto"/>
                <w:szCs w:val="22"/>
              </w:rPr>
            </w:pPr>
          </w:p>
          <w:p w14:paraId="6D56CEC2" w14:textId="77777777" w:rsidR="002B3AA4" w:rsidRPr="002B3AA4" w:rsidRDefault="002B3AA4" w:rsidP="002B3AA4">
            <w:pPr>
              <w:keepNext/>
              <w:keepLines/>
              <w:spacing w:before="40"/>
              <w:outlineLvl w:val="3"/>
              <w:rPr>
                <w:rFonts w:eastAsia="Yu Gothic Light" w:cs="Times New Roman"/>
                <w:b/>
                <w:iCs/>
                <w:color w:val="auto"/>
                <w:szCs w:val="22"/>
              </w:rPr>
            </w:pPr>
            <w:r w:rsidRPr="002B3AA4">
              <w:rPr>
                <w:rFonts w:eastAsia="Yu Gothic Light" w:cs="Times New Roman"/>
                <w:b/>
                <w:iCs/>
                <w:color w:val="auto"/>
                <w:szCs w:val="22"/>
              </w:rPr>
              <w:t>Equipment Manager</w:t>
            </w:r>
          </w:p>
          <w:p w14:paraId="3646C743" w14:textId="77777777" w:rsidR="002B3AA4" w:rsidRPr="002B3AA4" w:rsidRDefault="002B3AA4" w:rsidP="002B3AA4">
            <w:pPr>
              <w:numPr>
                <w:ilvl w:val="0"/>
                <w:numId w:val="4"/>
              </w:numPr>
              <w:contextualSpacing/>
              <w:rPr>
                <w:rFonts w:eastAsia="Calibri" w:cs="Times New Roman"/>
                <w:color w:val="auto"/>
                <w:szCs w:val="22"/>
              </w:rPr>
            </w:pPr>
            <w:r w:rsidRPr="002B3AA4">
              <w:rPr>
                <w:rFonts w:eastAsia="Calibri" w:cs="Times New Roman"/>
                <w:color w:val="auto"/>
                <w:szCs w:val="22"/>
              </w:rPr>
              <w:t>Manages branch campus IT inventory</w:t>
            </w:r>
          </w:p>
          <w:p w14:paraId="545726A3" w14:textId="77777777" w:rsidR="002B3AA4" w:rsidRPr="002B3AA4" w:rsidRDefault="002B3AA4" w:rsidP="002B3AA4">
            <w:pPr>
              <w:numPr>
                <w:ilvl w:val="0"/>
                <w:numId w:val="4"/>
              </w:numPr>
              <w:contextualSpacing/>
              <w:rPr>
                <w:rFonts w:eastAsia="Calibri" w:cs="Times New Roman"/>
                <w:color w:val="auto"/>
                <w:szCs w:val="22"/>
              </w:rPr>
            </w:pPr>
            <w:r w:rsidRPr="002B3AA4">
              <w:rPr>
                <w:rFonts w:eastAsia="Calibri" w:cs="Times New Roman"/>
                <w:color w:val="auto"/>
                <w:szCs w:val="22"/>
              </w:rPr>
              <w:t>Builds up automated systems to make campus inventory management sustainable</w:t>
            </w:r>
          </w:p>
          <w:p w14:paraId="2E721821" w14:textId="77777777" w:rsidR="002B3AA4" w:rsidRPr="002B3AA4" w:rsidRDefault="002B3AA4" w:rsidP="002B3AA4">
            <w:pPr>
              <w:numPr>
                <w:ilvl w:val="0"/>
                <w:numId w:val="4"/>
              </w:numPr>
              <w:spacing w:after="160" w:line="259" w:lineRule="auto"/>
              <w:contextualSpacing/>
              <w:rPr>
                <w:rFonts w:eastAsia="Calibri" w:cs="Times New Roman"/>
                <w:color w:val="auto"/>
                <w:szCs w:val="22"/>
              </w:rPr>
            </w:pPr>
            <w:r w:rsidRPr="002B3AA4">
              <w:rPr>
                <w:rFonts w:eastAsia="Calibri" w:cs="Times New Roman"/>
                <w:color w:val="auto"/>
                <w:szCs w:val="22"/>
              </w:rPr>
              <w:t>Images laptops with Windows or MacOS using WinPE or JAMF</w:t>
            </w:r>
            <w:r w:rsidRPr="002B3AA4">
              <w:rPr>
                <w:rFonts w:eastAsia="Calibri" w:cs="Times New Roman"/>
                <w:color w:val="auto"/>
                <w:szCs w:val="22"/>
              </w:rPr>
              <w:br w:type="page"/>
            </w:r>
          </w:p>
          <w:p w14:paraId="7AFCF976" w14:textId="77777777" w:rsidR="002B3AA4" w:rsidRPr="002B3AA4" w:rsidRDefault="002B3AA4" w:rsidP="002942AC">
            <w:pPr>
              <w:pStyle w:val="Heading2"/>
            </w:pPr>
            <w:r w:rsidRPr="002B3AA4">
              <w:t>IT Student Assistant</w:t>
            </w:r>
          </w:p>
          <w:p w14:paraId="55FB2365" w14:textId="77777777" w:rsidR="002B3AA4" w:rsidRPr="002B3AA4" w:rsidRDefault="002B3AA4" w:rsidP="002B3AA4">
            <w:r w:rsidRPr="002B3AA4">
              <w:t>California State University Sacramento – Sacramento, California</w:t>
            </w:r>
          </w:p>
          <w:p w14:paraId="1E89B987" w14:textId="77777777" w:rsidR="002B3AA4" w:rsidRPr="002B3AA4" w:rsidRDefault="002B3AA4" w:rsidP="002B3AA4">
            <w:r w:rsidRPr="002B3AA4">
              <w:t>November 2021 to June 2022</w:t>
            </w:r>
          </w:p>
          <w:p w14:paraId="249F2FBC" w14:textId="77777777" w:rsidR="002B3AA4" w:rsidRPr="002B3AA4" w:rsidRDefault="002B3AA4" w:rsidP="002B3AA4"/>
          <w:p w14:paraId="09F701E9" w14:textId="77777777" w:rsidR="002B3AA4" w:rsidRPr="002B3AA4" w:rsidRDefault="002B3AA4" w:rsidP="002B3AA4">
            <w:pPr>
              <w:keepNext/>
              <w:keepLines/>
              <w:spacing w:before="40"/>
              <w:outlineLvl w:val="3"/>
              <w:rPr>
                <w:rFonts w:eastAsia="Yu Gothic Light" w:cs="Times New Roman"/>
                <w:b/>
                <w:iCs/>
                <w:color w:val="auto"/>
                <w:szCs w:val="22"/>
              </w:rPr>
            </w:pPr>
            <w:r w:rsidRPr="002B3AA4">
              <w:rPr>
                <w:rFonts w:eastAsia="Yu Gothic Light" w:cs="Times New Roman"/>
                <w:b/>
                <w:iCs/>
                <w:color w:val="auto"/>
                <w:szCs w:val="22"/>
              </w:rPr>
              <w:t>Customer facing IT</w:t>
            </w:r>
          </w:p>
          <w:p w14:paraId="64110D7A" w14:textId="77777777" w:rsidR="002B3AA4" w:rsidRPr="002B3AA4" w:rsidRDefault="002B3AA4" w:rsidP="002B3AA4">
            <w:pPr>
              <w:pStyle w:val="ListParagraph"/>
              <w:numPr>
                <w:ilvl w:val="0"/>
                <w:numId w:val="5"/>
              </w:numPr>
              <w:rPr>
                <w:rFonts w:ascii="Bahnschrift" w:hAnsi="Bahnschrift"/>
              </w:rPr>
            </w:pPr>
            <w:r w:rsidRPr="002B3AA4">
              <w:rPr>
                <w:rFonts w:ascii="Bahnschrift" w:hAnsi="Bahnschrift"/>
              </w:rPr>
              <w:t>Interviews client faculty or staff on their current case to discover known and unknown customer needs</w:t>
            </w:r>
          </w:p>
          <w:p w14:paraId="7D3EE63F" w14:textId="77777777" w:rsidR="002B3AA4" w:rsidRPr="002B3AA4" w:rsidRDefault="002B3AA4" w:rsidP="002B3AA4">
            <w:pPr>
              <w:pStyle w:val="ListParagraph"/>
              <w:numPr>
                <w:ilvl w:val="0"/>
                <w:numId w:val="5"/>
              </w:numPr>
              <w:rPr>
                <w:rFonts w:ascii="Bahnschrift" w:hAnsi="Bahnschrift"/>
              </w:rPr>
            </w:pPr>
            <w:r w:rsidRPr="002B3AA4">
              <w:rPr>
                <w:rFonts w:ascii="Bahnschrift" w:hAnsi="Bahnschrift"/>
              </w:rPr>
              <w:t>Coordinates with clients to ensure that deployments are less painful</w:t>
            </w:r>
          </w:p>
          <w:p w14:paraId="7113F26C" w14:textId="77777777" w:rsidR="002B3AA4" w:rsidRPr="002B3AA4" w:rsidRDefault="002B3AA4" w:rsidP="002B3AA4">
            <w:pPr>
              <w:pStyle w:val="ListParagraph"/>
              <w:numPr>
                <w:ilvl w:val="0"/>
                <w:numId w:val="5"/>
              </w:numPr>
              <w:rPr>
                <w:rFonts w:ascii="Bahnschrift" w:hAnsi="Bahnschrift"/>
              </w:rPr>
            </w:pPr>
            <w:r w:rsidRPr="002B3AA4">
              <w:rPr>
                <w:rFonts w:ascii="Bahnschrift" w:hAnsi="Bahnschrift"/>
              </w:rPr>
              <w:t>Learns about solution spaces for clients before deploying solutions</w:t>
            </w:r>
          </w:p>
          <w:p w14:paraId="25481D09" w14:textId="77777777" w:rsidR="002B3AA4" w:rsidRPr="002B3AA4" w:rsidRDefault="002B3AA4" w:rsidP="002B3AA4">
            <w:pPr>
              <w:pStyle w:val="ListParagraph"/>
              <w:numPr>
                <w:ilvl w:val="0"/>
                <w:numId w:val="5"/>
              </w:numPr>
              <w:rPr>
                <w:rFonts w:ascii="Bahnschrift" w:hAnsi="Bahnschrift"/>
              </w:rPr>
            </w:pPr>
            <w:r w:rsidRPr="002B3AA4">
              <w:rPr>
                <w:rFonts w:ascii="Bahnschrift" w:hAnsi="Bahnschrift"/>
              </w:rPr>
              <w:t>Maintains positive client relationships to build an open channel of communication between the department and its client base</w:t>
            </w:r>
          </w:p>
          <w:p w14:paraId="5A8EA93A" w14:textId="77777777" w:rsidR="002B3AA4" w:rsidRPr="002B3AA4" w:rsidRDefault="002B3AA4" w:rsidP="002B3AA4"/>
          <w:p w14:paraId="2DFEF06F" w14:textId="77777777" w:rsidR="002B3AA4" w:rsidRPr="002B3AA4" w:rsidRDefault="002B3AA4" w:rsidP="002B3AA4">
            <w:pPr>
              <w:keepNext/>
              <w:keepLines/>
              <w:spacing w:before="40"/>
              <w:outlineLvl w:val="3"/>
              <w:rPr>
                <w:rFonts w:eastAsia="Yu Gothic Light" w:cs="Times New Roman"/>
                <w:b/>
                <w:iCs/>
                <w:color w:val="auto"/>
                <w:szCs w:val="22"/>
              </w:rPr>
            </w:pPr>
            <w:r w:rsidRPr="002B3AA4">
              <w:rPr>
                <w:rFonts w:eastAsia="Yu Gothic Light" w:cs="Times New Roman"/>
                <w:b/>
                <w:iCs/>
                <w:color w:val="auto"/>
                <w:szCs w:val="22"/>
              </w:rPr>
              <w:t>Internal facing IT Software Side</w:t>
            </w:r>
          </w:p>
          <w:p w14:paraId="285AAE6A" w14:textId="77777777" w:rsidR="002B3AA4" w:rsidRPr="002B3AA4" w:rsidRDefault="002B3AA4" w:rsidP="002B3AA4">
            <w:pPr>
              <w:pStyle w:val="ListParagraph"/>
              <w:numPr>
                <w:ilvl w:val="0"/>
                <w:numId w:val="5"/>
              </w:numPr>
              <w:rPr>
                <w:rFonts w:ascii="Bahnschrift" w:hAnsi="Bahnschrift"/>
              </w:rPr>
            </w:pPr>
            <w:r w:rsidRPr="002B3AA4">
              <w:rPr>
                <w:rFonts w:ascii="Bahnschrift" w:hAnsi="Bahnschrift"/>
              </w:rPr>
              <w:t>Manages department tickets to mitigate aging tickets and disruptions with ServiceNow</w:t>
            </w:r>
          </w:p>
          <w:p w14:paraId="39E1D50D" w14:textId="77777777" w:rsidR="002B3AA4" w:rsidRPr="002B3AA4" w:rsidRDefault="002B3AA4" w:rsidP="002B3AA4">
            <w:pPr>
              <w:pStyle w:val="ListParagraph"/>
              <w:numPr>
                <w:ilvl w:val="0"/>
                <w:numId w:val="5"/>
              </w:numPr>
              <w:rPr>
                <w:rFonts w:ascii="Bahnschrift" w:hAnsi="Bahnschrift"/>
              </w:rPr>
            </w:pPr>
            <w:r w:rsidRPr="002B3AA4">
              <w:rPr>
                <w:rFonts w:ascii="Bahnschrift" w:hAnsi="Bahnschrift"/>
              </w:rPr>
              <w:t>Tracks current inventory levels to notify department head of incoming hardware needs</w:t>
            </w:r>
          </w:p>
          <w:p w14:paraId="27B72492" w14:textId="77777777" w:rsidR="002B3AA4" w:rsidRPr="002B3AA4" w:rsidRDefault="002B3AA4" w:rsidP="002B3AA4">
            <w:pPr>
              <w:pStyle w:val="ListParagraph"/>
              <w:numPr>
                <w:ilvl w:val="1"/>
                <w:numId w:val="5"/>
              </w:numPr>
              <w:rPr>
                <w:rFonts w:ascii="Bahnschrift" w:hAnsi="Bahnschrift"/>
              </w:rPr>
            </w:pPr>
            <w:r w:rsidRPr="002B3AA4">
              <w:rPr>
                <w:rFonts w:ascii="Bahnschrift" w:hAnsi="Bahnschrift"/>
              </w:rPr>
              <w:t>Currently building a Teams-based tool that would hopefully automate the process of hardware tracking through an interview or conversation type system (limited progress)</w:t>
            </w:r>
          </w:p>
          <w:p w14:paraId="3802CE81" w14:textId="77777777" w:rsidR="002B3AA4" w:rsidRPr="002B3AA4" w:rsidRDefault="002B3AA4" w:rsidP="002B3AA4">
            <w:pPr>
              <w:pStyle w:val="ListParagraph"/>
              <w:numPr>
                <w:ilvl w:val="0"/>
                <w:numId w:val="5"/>
              </w:numPr>
              <w:rPr>
                <w:rFonts w:ascii="Bahnschrift" w:hAnsi="Bahnschrift"/>
              </w:rPr>
            </w:pPr>
            <w:r w:rsidRPr="002B3AA4">
              <w:rPr>
                <w:rFonts w:ascii="Bahnschrift" w:hAnsi="Bahnschrift"/>
              </w:rPr>
              <w:t>Develops scripted tools that help to accelerate tedious tasks like license conversions</w:t>
            </w:r>
          </w:p>
          <w:p w14:paraId="5EB9000E" w14:textId="77777777" w:rsidR="002B3AA4" w:rsidRPr="002B3AA4" w:rsidRDefault="002B3AA4" w:rsidP="002B3AA4"/>
          <w:p w14:paraId="7A440714" w14:textId="77777777" w:rsidR="002B3AA4" w:rsidRPr="002B3AA4" w:rsidRDefault="002B3AA4" w:rsidP="002B3AA4">
            <w:pPr>
              <w:keepNext/>
              <w:keepLines/>
              <w:spacing w:before="40"/>
              <w:outlineLvl w:val="3"/>
              <w:rPr>
                <w:rFonts w:eastAsia="Yu Gothic Light" w:cs="Times New Roman"/>
                <w:b/>
                <w:iCs/>
                <w:color w:val="auto"/>
                <w:szCs w:val="22"/>
              </w:rPr>
            </w:pPr>
            <w:r w:rsidRPr="002B3AA4">
              <w:rPr>
                <w:rFonts w:eastAsia="Yu Gothic Light" w:cs="Times New Roman"/>
                <w:b/>
                <w:iCs/>
                <w:color w:val="auto"/>
                <w:szCs w:val="22"/>
              </w:rPr>
              <w:t>Internal facing IT</w:t>
            </w:r>
          </w:p>
          <w:p w14:paraId="1ED07CFC" w14:textId="77777777" w:rsidR="002B3AA4" w:rsidRPr="002B3AA4" w:rsidRDefault="002B3AA4" w:rsidP="002B3AA4">
            <w:pPr>
              <w:pStyle w:val="ListParagraph"/>
              <w:numPr>
                <w:ilvl w:val="0"/>
                <w:numId w:val="5"/>
              </w:numPr>
              <w:rPr>
                <w:rFonts w:ascii="Bahnschrift" w:hAnsi="Bahnschrift"/>
              </w:rPr>
            </w:pPr>
            <w:r w:rsidRPr="002B3AA4">
              <w:rPr>
                <w:rFonts w:ascii="Bahnschrift" w:hAnsi="Bahnschrift"/>
              </w:rPr>
              <w:t>Seeks to maintain an organized and easy to share workspace</w:t>
            </w:r>
          </w:p>
          <w:p w14:paraId="3F57869F" w14:textId="77777777" w:rsidR="002B3AA4" w:rsidRPr="002B3AA4" w:rsidRDefault="002B3AA4" w:rsidP="002B3AA4">
            <w:pPr>
              <w:pStyle w:val="ListParagraph"/>
              <w:numPr>
                <w:ilvl w:val="0"/>
                <w:numId w:val="5"/>
              </w:numPr>
              <w:rPr>
                <w:rFonts w:ascii="Bahnschrift" w:hAnsi="Bahnschrift"/>
              </w:rPr>
            </w:pPr>
            <w:r w:rsidRPr="002B3AA4">
              <w:rPr>
                <w:rFonts w:ascii="Bahnschrift" w:hAnsi="Bahnschrift"/>
              </w:rPr>
              <w:t>Deploys lab equipment in a way that is easy to maintain while being functional for students and faculty</w:t>
            </w:r>
          </w:p>
          <w:p w14:paraId="1BD448A5" w14:textId="77777777" w:rsidR="002B3AA4" w:rsidRPr="002B3AA4" w:rsidRDefault="002B3AA4" w:rsidP="002B3AA4">
            <w:pPr>
              <w:pStyle w:val="ListParagraph"/>
              <w:numPr>
                <w:ilvl w:val="0"/>
                <w:numId w:val="5"/>
              </w:numPr>
              <w:rPr>
                <w:rFonts w:ascii="Bahnschrift" w:hAnsi="Bahnschrift"/>
              </w:rPr>
            </w:pPr>
            <w:r w:rsidRPr="002B3AA4">
              <w:rPr>
                <w:rFonts w:ascii="Bahnschrift" w:hAnsi="Bahnschrift"/>
              </w:rPr>
              <w:t>Troubleshoots hardware issues such as hard drive failures based on the specific hardware used</w:t>
            </w:r>
          </w:p>
          <w:p w14:paraId="39F3B556" w14:textId="77777777" w:rsidR="002B3AA4" w:rsidRPr="002B3AA4" w:rsidRDefault="002B3AA4" w:rsidP="002B3AA4">
            <w:pPr>
              <w:pStyle w:val="ListParagraph"/>
              <w:numPr>
                <w:ilvl w:val="0"/>
                <w:numId w:val="5"/>
              </w:numPr>
              <w:rPr>
                <w:rFonts w:ascii="Bahnschrift" w:hAnsi="Bahnschrift"/>
              </w:rPr>
            </w:pPr>
            <w:r w:rsidRPr="002B3AA4">
              <w:rPr>
                <w:rFonts w:ascii="Bahnschrift" w:hAnsi="Bahnschrift"/>
              </w:rPr>
              <w:t>Sets up and deploys systems with Windows, Linux, and MacOS corporate images with tools like SCCM and WinPE</w:t>
            </w:r>
          </w:p>
          <w:p w14:paraId="55808473" w14:textId="62BF8579" w:rsidR="002B3AA4" w:rsidRPr="002B3AA4" w:rsidRDefault="002B3AA4" w:rsidP="002B3AA4">
            <w:pPr>
              <w:pStyle w:val="ListParagraph"/>
              <w:numPr>
                <w:ilvl w:val="0"/>
                <w:numId w:val="5"/>
              </w:numPr>
              <w:rPr>
                <w:rFonts w:ascii="Bahnschrift" w:hAnsi="Bahnschrift"/>
              </w:rPr>
            </w:pPr>
            <w:r w:rsidRPr="002B3AA4">
              <w:rPr>
                <w:rFonts w:ascii="Bahnschrift" w:hAnsi="Bahnschrift"/>
              </w:rPr>
              <w:lastRenderedPageBreak/>
              <w:t>Finds and studies solutions to unfamiliar problems before attempting to settle on a solution to ensure that disruptions are minimized</w:t>
            </w:r>
          </w:p>
          <w:p w14:paraId="68706140" w14:textId="6D4BF0F2" w:rsidR="002B3AA4" w:rsidRPr="002B3AA4" w:rsidRDefault="002B3AA4" w:rsidP="002B3AA4"/>
          <w:p w14:paraId="38102BFF" w14:textId="77777777" w:rsidR="002B3AA4" w:rsidRPr="002B3AA4" w:rsidRDefault="002B3AA4" w:rsidP="002942AC">
            <w:pPr>
              <w:pStyle w:val="Heading2"/>
            </w:pPr>
            <w:r w:rsidRPr="002B3AA4">
              <w:t>Validation Technician / Platform Replication Lead / Remote Coverage Lead</w:t>
            </w:r>
          </w:p>
          <w:p w14:paraId="5F74B518" w14:textId="77777777" w:rsidR="002B3AA4" w:rsidRPr="002B3AA4" w:rsidRDefault="002B3AA4" w:rsidP="002B3AA4">
            <w:pPr>
              <w:rPr>
                <w:rFonts w:eastAsia="Calibri" w:cs="Times New Roman"/>
                <w:color w:val="auto"/>
                <w:szCs w:val="22"/>
              </w:rPr>
            </w:pPr>
            <w:r w:rsidRPr="002B3AA4">
              <w:rPr>
                <w:rFonts w:eastAsia="Calibri" w:cs="Times New Roman"/>
                <w:color w:val="auto"/>
                <w:szCs w:val="22"/>
              </w:rPr>
              <w:t>Intel – Folsom, CA</w:t>
            </w:r>
          </w:p>
          <w:p w14:paraId="1B54434C" w14:textId="77777777" w:rsidR="002B3AA4" w:rsidRPr="002B3AA4" w:rsidRDefault="002B3AA4" w:rsidP="002B3AA4">
            <w:pPr>
              <w:rPr>
                <w:rFonts w:eastAsia="Calibri" w:cs="Times New Roman"/>
                <w:color w:val="auto"/>
                <w:szCs w:val="22"/>
              </w:rPr>
            </w:pPr>
            <w:r w:rsidRPr="002B3AA4">
              <w:rPr>
                <w:rFonts w:eastAsia="Calibri" w:cs="Times New Roman"/>
                <w:color w:val="auto"/>
                <w:szCs w:val="22"/>
              </w:rPr>
              <w:t>October 2020 to August 2021</w:t>
            </w:r>
          </w:p>
          <w:p w14:paraId="0AA66B77" w14:textId="77777777" w:rsidR="002B3AA4" w:rsidRPr="002B3AA4" w:rsidRDefault="002B3AA4" w:rsidP="002B3AA4">
            <w:pPr>
              <w:rPr>
                <w:rFonts w:eastAsia="Calibri" w:cs="Times New Roman"/>
                <w:color w:val="auto"/>
                <w:szCs w:val="22"/>
              </w:rPr>
            </w:pPr>
          </w:p>
          <w:p w14:paraId="2D757831" w14:textId="77777777" w:rsidR="002B3AA4" w:rsidRPr="002B3AA4" w:rsidRDefault="002B3AA4" w:rsidP="002B3AA4">
            <w:pPr>
              <w:rPr>
                <w:rFonts w:eastAsia="Calibri" w:cs="Times New Roman"/>
                <w:color w:val="auto"/>
                <w:szCs w:val="22"/>
              </w:rPr>
            </w:pPr>
            <w:r w:rsidRPr="002B3AA4">
              <w:rPr>
                <w:rFonts w:eastAsia="Calibri" w:cs="Times New Roman"/>
                <w:color w:val="auto"/>
                <w:szCs w:val="22"/>
              </w:rPr>
              <w:t>(Contracted to Intel through Beacon Hill Staffing Group)</w:t>
            </w:r>
          </w:p>
          <w:p w14:paraId="0E90BFFA" w14:textId="77777777" w:rsidR="002B3AA4" w:rsidRPr="002B3AA4" w:rsidRDefault="002B3AA4" w:rsidP="002B3AA4">
            <w:pPr>
              <w:keepNext/>
              <w:keepLines/>
              <w:spacing w:before="40"/>
              <w:outlineLvl w:val="3"/>
              <w:rPr>
                <w:rFonts w:eastAsia="Yu Gothic Light" w:cs="Times New Roman"/>
                <w:b/>
                <w:iCs/>
                <w:color w:val="auto"/>
                <w:szCs w:val="22"/>
              </w:rPr>
            </w:pPr>
            <w:r w:rsidRPr="002B3AA4">
              <w:rPr>
                <w:rFonts w:eastAsia="Yu Gothic Light" w:cs="Times New Roman"/>
                <w:b/>
                <w:iCs/>
                <w:color w:val="auto"/>
                <w:szCs w:val="22"/>
              </w:rPr>
              <w:t>[Project 2b] Platform Replication Lead and Remote Coverage Lead</w:t>
            </w:r>
          </w:p>
          <w:p w14:paraId="62219AEE" w14:textId="77777777" w:rsidR="002B3AA4" w:rsidRPr="002B3AA4" w:rsidRDefault="002B3AA4" w:rsidP="002B3AA4">
            <w:pPr>
              <w:numPr>
                <w:ilvl w:val="0"/>
                <w:numId w:val="5"/>
              </w:numPr>
              <w:contextualSpacing/>
              <w:rPr>
                <w:rFonts w:eastAsia="Calibri" w:cs="Times New Roman"/>
                <w:color w:val="auto"/>
                <w:szCs w:val="22"/>
              </w:rPr>
            </w:pPr>
            <w:r w:rsidRPr="002B3AA4">
              <w:rPr>
                <w:rFonts w:eastAsia="Calibri" w:cs="Times New Roman"/>
                <w:color w:val="auto"/>
                <w:szCs w:val="22"/>
              </w:rPr>
              <w:t>Built a team culture centered around exploration, documentation, and troubleshooting</w:t>
            </w:r>
          </w:p>
          <w:p w14:paraId="3E4196BF" w14:textId="77777777" w:rsidR="002B3AA4" w:rsidRPr="002B3AA4" w:rsidRDefault="002B3AA4" w:rsidP="002B3AA4">
            <w:pPr>
              <w:numPr>
                <w:ilvl w:val="0"/>
                <w:numId w:val="5"/>
              </w:numPr>
              <w:contextualSpacing/>
              <w:rPr>
                <w:rFonts w:eastAsia="Calibri" w:cs="Times New Roman"/>
                <w:color w:val="auto"/>
                <w:szCs w:val="22"/>
              </w:rPr>
            </w:pPr>
            <w:r w:rsidRPr="002B3AA4">
              <w:rPr>
                <w:rFonts w:eastAsia="Calibri" w:cs="Times New Roman"/>
                <w:color w:val="auto"/>
                <w:szCs w:val="22"/>
              </w:rPr>
              <w:t>Mentored technicians on new tools and ideas to foster team growth</w:t>
            </w:r>
          </w:p>
          <w:p w14:paraId="7540E1A5" w14:textId="77777777" w:rsidR="002B3AA4" w:rsidRPr="002B3AA4" w:rsidRDefault="002B3AA4" w:rsidP="002B3AA4">
            <w:pPr>
              <w:numPr>
                <w:ilvl w:val="0"/>
                <w:numId w:val="5"/>
              </w:numPr>
              <w:contextualSpacing/>
              <w:rPr>
                <w:rFonts w:eastAsia="Calibri" w:cs="Times New Roman"/>
                <w:color w:val="auto"/>
                <w:szCs w:val="22"/>
              </w:rPr>
            </w:pPr>
            <w:r w:rsidRPr="002B3AA4">
              <w:rPr>
                <w:rFonts w:eastAsia="Calibri" w:cs="Times New Roman"/>
                <w:color w:val="auto"/>
                <w:szCs w:val="22"/>
              </w:rPr>
              <w:t>Balanced workloads across a team of 4 people to more effectively complete work for various mini projects</w:t>
            </w:r>
          </w:p>
          <w:p w14:paraId="551D62FD" w14:textId="77777777" w:rsidR="002B3AA4" w:rsidRPr="002B3AA4" w:rsidRDefault="002B3AA4" w:rsidP="002B3AA4">
            <w:pPr>
              <w:numPr>
                <w:ilvl w:val="0"/>
                <w:numId w:val="5"/>
              </w:numPr>
              <w:contextualSpacing/>
              <w:rPr>
                <w:rFonts w:eastAsia="Calibri" w:cs="Times New Roman"/>
                <w:color w:val="auto"/>
                <w:szCs w:val="22"/>
              </w:rPr>
            </w:pPr>
            <w:r w:rsidRPr="002B3AA4">
              <w:rPr>
                <w:rFonts w:eastAsia="Calibri" w:cs="Times New Roman"/>
                <w:color w:val="auto"/>
                <w:szCs w:val="22"/>
              </w:rPr>
              <w:t>Built an information infrastructure that would enable the team and its patrons on future tasks</w:t>
            </w:r>
          </w:p>
          <w:p w14:paraId="636B5B0D" w14:textId="77777777" w:rsidR="002B3AA4" w:rsidRPr="002B3AA4" w:rsidRDefault="002B3AA4" w:rsidP="002B3AA4">
            <w:pPr>
              <w:numPr>
                <w:ilvl w:val="0"/>
                <w:numId w:val="5"/>
              </w:numPr>
              <w:contextualSpacing/>
              <w:rPr>
                <w:rFonts w:eastAsia="Calibri" w:cs="Times New Roman"/>
                <w:color w:val="auto"/>
                <w:szCs w:val="22"/>
              </w:rPr>
            </w:pPr>
            <w:r w:rsidRPr="002B3AA4">
              <w:rPr>
                <w:rFonts w:eastAsia="Calibri" w:cs="Times New Roman"/>
                <w:color w:val="auto"/>
                <w:szCs w:val="22"/>
              </w:rPr>
              <w:t>Identified hardware needs and procured hardware to build the team up for current and future projects</w:t>
            </w:r>
          </w:p>
          <w:p w14:paraId="2890E514" w14:textId="77777777" w:rsidR="002B3AA4" w:rsidRPr="002B3AA4" w:rsidRDefault="002B3AA4" w:rsidP="002B3AA4">
            <w:pPr>
              <w:numPr>
                <w:ilvl w:val="0"/>
                <w:numId w:val="5"/>
              </w:numPr>
              <w:contextualSpacing/>
              <w:rPr>
                <w:rFonts w:eastAsia="Calibri" w:cs="Times New Roman"/>
                <w:color w:val="auto"/>
                <w:szCs w:val="22"/>
              </w:rPr>
            </w:pPr>
            <w:r w:rsidRPr="002B3AA4">
              <w:rPr>
                <w:rFonts w:eastAsia="Calibri" w:cs="Times New Roman"/>
                <w:color w:val="auto"/>
                <w:szCs w:val="22"/>
              </w:rPr>
              <w:t>Generated weekly status reports on the number of issues touched based on SQL-like database queries for the company’s internal ticketing management system</w:t>
            </w:r>
          </w:p>
          <w:p w14:paraId="59B1048F" w14:textId="77777777" w:rsidR="002B3AA4" w:rsidRPr="002B3AA4" w:rsidRDefault="002B3AA4" w:rsidP="002B3AA4">
            <w:pPr>
              <w:keepNext/>
              <w:keepLines/>
              <w:spacing w:before="40"/>
              <w:outlineLvl w:val="3"/>
              <w:rPr>
                <w:rFonts w:eastAsia="Yu Gothic Light" w:cs="Times New Roman"/>
                <w:b/>
                <w:iCs/>
                <w:color w:val="auto"/>
                <w:szCs w:val="22"/>
              </w:rPr>
            </w:pPr>
            <w:r w:rsidRPr="002B3AA4">
              <w:rPr>
                <w:rFonts w:eastAsia="Yu Gothic Light" w:cs="Times New Roman"/>
                <w:b/>
                <w:iCs/>
                <w:color w:val="auto"/>
                <w:szCs w:val="22"/>
              </w:rPr>
              <w:t>[Project 2a] Platform Replication and Debug as of March 2021</w:t>
            </w:r>
          </w:p>
          <w:p w14:paraId="7708C90C" w14:textId="77777777" w:rsidR="002B3AA4" w:rsidRPr="002B3AA4" w:rsidRDefault="002B3AA4" w:rsidP="002B3AA4">
            <w:pPr>
              <w:numPr>
                <w:ilvl w:val="0"/>
                <w:numId w:val="5"/>
              </w:numPr>
              <w:contextualSpacing/>
              <w:rPr>
                <w:rFonts w:eastAsia="Calibri" w:cs="Times New Roman"/>
                <w:color w:val="auto"/>
                <w:szCs w:val="22"/>
              </w:rPr>
            </w:pPr>
            <w:r w:rsidRPr="002B3AA4">
              <w:rPr>
                <w:rFonts w:eastAsia="Calibri" w:cs="Times New Roman"/>
                <w:color w:val="auto"/>
                <w:szCs w:val="22"/>
              </w:rPr>
              <w:t>Triaged problems with a combination of filters and categorization to focus on critical problems while reducing problem count</w:t>
            </w:r>
          </w:p>
          <w:p w14:paraId="2715CF2A" w14:textId="77777777" w:rsidR="002B3AA4" w:rsidRPr="002B3AA4" w:rsidRDefault="002B3AA4" w:rsidP="002B3AA4">
            <w:pPr>
              <w:numPr>
                <w:ilvl w:val="0"/>
                <w:numId w:val="5"/>
              </w:numPr>
              <w:contextualSpacing/>
              <w:rPr>
                <w:rFonts w:eastAsia="Calibri" w:cs="Times New Roman"/>
                <w:color w:val="auto"/>
                <w:szCs w:val="22"/>
              </w:rPr>
            </w:pPr>
            <w:r w:rsidRPr="002B3AA4">
              <w:rPr>
                <w:rFonts w:eastAsia="Calibri" w:cs="Times New Roman"/>
                <w:color w:val="auto"/>
                <w:szCs w:val="22"/>
              </w:rPr>
              <w:t>Generated queries for first stage triage and identification of problems in reporting</w:t>
            </w:r>
          </w:p>
          <w:p w14:paraId="0AB95734" w14:textId="77777777" w:rsidR="002B3AA4" w:rsidRPr="002B3AA4" w:rsidRDefault="002B3AA4" w:rsidP="002B3AA4">
            <w:pPr>
              <w:numPr>
                <w:ilvl w:val="0"/>
                <w:numId w:val="5"/>
              </w:numPr>
              <w:contextualSpacing/>
              <w:rPr>
                <w:rFonts w:eastAsia="Calibri" w:cs="Times New Roman"/>
                <w:color w:val="auto"/>
                <w:szCs w:val="22"/>
              </w:rPr>
            </w:pPr>
            <w:r w:rsidRPr="002B3AA4">
              <w:rPr>
                <w:rFonts w:eastAsia="Calibri" w:cs="Times New Roman"/>
                <w:color w:val="auto"/>
                <w:szCs w:val="22"/>
              </w:rPr>
              <w:t>Performed platform bring-up to replicate and isolate test case conditions</w:t>
            </w:r>
          </w:p>
          <w:p w14:paraId="03530A4F" w14:textId="77777777" w:rsidR="002B3AA4" w:rsidRPr="002B3AA4" w:rsidRDefault="002B3AA4" w:rsidP="002B3AA4">
            <w:pPr>
              <w:numPr>
                <w:ilvl w:val="0"/>
                <w:numId w:val="5"/>
              </w:numPr>
              <w:contextualSpacing/>
              <w:rPr>
                <w:rFonts w:eastAsia="Calibri" w:cs="Times New Roman"/>
                <w:color w:val="auto"/>
                <w:szCs w:val="22"/>
              </w:rPr>
            </w:pPr>
            <w:r w:rsidRPr="002B3AA4">
              <w:rPr>
                <w:rFonts w:eastAsia="Calibri" w:cs="Times New Roman"/>
                <w:color w:val="auto"/>
                <w:szCs w:val="22"/>
              </w:rPr>
              <w:t>Debugged software with tools like winDBG, winSDK, event logs, and other software tools</w:t>
            </w:r>
          </w:p>
          <w:p w14:paraId="23BF36D1" w14:textId="77777777" w:rsidR="002B3AA4" w:rsidRPr="002B3AA4" w:rsidRDefault="002B3AA4" w:rsidP="002B3AA4">
            <w:pPr>
              <w:numPr>
                <w:ilvl w:val="0"/>
                <w:numId w:val="5"/>
              </w:numPr>
              <w:contextualSpacing/>
              <w:rPr>
                <w:rFonts w:eastAsia="Calibri" w:cs="Times New Roman"/>
                <w:color w:val="auto"/>
                <w:szCs w:val="22"/>
              </w:rPr>
            </w:pPr>
            <w:r w:rsidRPr="002B3AA4">
              <w:rPr>
                <w:rFonts w:eastAsia="Calibri" w:cs="Times New Roman"/>
                <w:color w:val="auto"/>
                <w:szCs w:val="22"/>
              </w:rPr>
              <w:t>Analyzed code of third-party software based on the results produced from hardware debugging and event logs</w:t>
            </w:r>
          </w:p>
          <w:p w14:paraId="79A6B9A8" w14:textId="77777777" w:rsidR="002B3AA4" w:rsidRPr="002B3AA4" w:rsidRDefault="002B3AA4" w:rsidP="002B3AA4">
            <w:pPr>
              <w:numPr>
                <w:ilvl w:val="0"/>
                <w:numId w:val="5"/>
              </w:numPr>
              <w:contextualSpacing/>
              <w:rPr>
                <w:rFonts w:eastAsia="Calibri" w:cs="Times New Roman"/>
                <w:color w:val="auto"/>
                <w:szCs w:val="22"/>
              </w:rPr>
            </w:pPr>
            <w:r w:rsidRPr="002B3AA4">
              <w:rPr>
                <w:rFonts w:eastAsia="Calibri" w:cs="Times New Roman"/>
                <w:color w:val="auto"/>
                <w:szCs w:val="22"/>
              </w:rPr>
              <w:t>Created detailed documentation of replication activities to isolate issues to their core</w:t>
            </w:r>
          </w:p>
          <w:p w14:paraId="0C2D48B0" w14:textId="77777777" w:rsidR="002B3AA4" w:rsidRPr="002B3AA4" w:rsidRDefault="002B3AA4" w:rsidP="002B3AA4">
            <w:pPr>
              <w:numPr>
                <w:ilvl w:val="0"/>
                <w:numId w:val="5"/>
              </w:numPr>
              <w:contextualSpacing/>
              <w:rPr>
                <w:rFonts w:eastAsia="Calibri" w:cs="Times New Roman"/>
                <w:color w:val="auto"/>
                <w:szCs w:val="22"/>
              </w:rPr>
            </w:pPr>
            <w:r w:rsidRPr="002B3AA4">
              <w:rPr>
                <w:rFonts w:eastAsia="Calibri" w:cs="Times New Roman"/>
                <w:color w:val="auto"/>
                <w:szCs w:val="22"/>
              </w:rPr>
              <w:t xml:space="preserve">Relayed information to individual points of contact to ensure that relevant specialists are involved </w:t>
            </w:r>
          </w:p>
          <w:p w14:paraId="404A35B8" w14:textId="77777777" w:rsidR="002B3AA4" w:rsidRPr="002B3AA4" w:rsidRDefault="002B3AA4" w:rsidP="002B3AA4">
            <w:pPr>
              <w:numPr>
                <w:ilvl w:val="0"/>
                <w:numId w:val="5"/>
              </w:numPr>
              <w:contextualSpacing/>
              <w:rPr>
                <w:rFonts w:eastAsia="Calibri" w:cs="Times New Roman"/>
                <w:color w:val="auto"/>
                <w:szCs w:val="22"/>
              </w:rPr>
            </w:pPr>
            <w:r w:rsidRPr="002B3AA4">
              <w:rPr>
                <w:rFonts w:eastAsia="Calibri" w:cs="Times New Roman"/>
                <w:color w:val="auto"/>
                <w:szCs w:val="22"/>
              </w:rPr>
              <w:t>Developed open-source and proprietary tools to enhance platform bring-up time and team performance</w:t>
            </w:r>
          </w:p>
          <w:p w14:paraId="79FBAD01" w14:textId="77777777" w:rsidR="002B3AA4" w:rsidRPr="002B3AA4" w:rsidRDefault="002B3AA4" w:rsidP="002B3AA4">
            <w:pPr>
              <w:numPr>
                <w:ilvl w:val="1"/>
                <w:numId w:val="5"/>
              </w:numPr>
              <w:contextualSpacing/>
              <w:rPr>
                <w:rFonts w:eastAsia="Calibri" w:cs="Times New Roman"/>
                <w:color w:val="auto"/>
                <w:szCs w:val="22"/>
              </w:rPr>
            </w:pPr>
            <w:r w:rsidRPr="002B3AA4">
              <w:rPr>
                <w:rFonts w:eastAsia="Calibri" w:cs="Times New Roman"/>
                <w:color w:val="auto"/>
                <w:szCs w:val="22"/>
              </w:rPr>
              <w:t>Example: open source extracting utilities coded with a combination of python/powershell/and batch</w:t>
            </w:r>
          </w:p>
          <w:p w14:paraId="47290569" w14:textId="77777777" w:rsidR="002B3AA4" w:rsidRPr="002B3AA4" w:rsidRDefault="002B3AA4" w:rsidP="002B3AA4">
            <w:pPr>
              <w:rPr>
                <w:rFonts w:eastAsia="Calibri" w:cs="Times New Roman"/>
                <w:color w:val="auto"/>
                <w:szCs w:val="22"/>
              </w:rPr>
            </w:pPr>
          </w:p>
          <w:p w14:paraId="0BC16557" w14:textId="77777777" w:rsidR="002B3AA4" w:rsidRPr="002B3AA4" w:rsidRDefault="002B3AA4" w:rsidP="002B3AA4">
            <w:pPr>
              <w:keepNext/>
              <w:keepLines/>
              <w:spacing w:before="40"/>
              <w:outlineLvl w:val="3"/>
              <w:rPr>
                <w:rFonts w:eastAsia="Yu Gothic Light" w:cs="Times New Roman"/>
                <w:b/>
                <w:iCs/>
                <w:color w:val="auto"/>
                <w:szCs w:val="22"/>
              </w:rPr>
            </w:pPr>
            <w:r w:rsidRPr="002B3AA4">
              <w:rPr>
                <w:rFonts w:eastAsia="Yu Gothic Light" w:cs="Times New Roman"/>
                <w:b/>
                <w:iCs/>
                <w:color w:val="auto"/>
                <w:szCs w:val="22"/>
              </w:rPr>
              <w:t>[Project 1] Automated Test Validation as of October 2020</w:t>
            </w:r>
          </w:p>
          <w:p w14:paraId="15596611" w14:textId="77777777" w:rsidR="002B3AA4" w:rsidRPr="002B3AA4" w:rsidRDefault="002B3AA4" w:rsidP="002B3AA4">
            <w:pPr>
              <w:numPr>
                <w:ilvl w:val="0"/>
                <w:numId w:val="5"/>
              </w:numPr>
              <w:contextualSpacing/>
              <w:rPr>
                <w:rFonts w:eastAsia="Calibri" w:cs="Times New Roman"/>
                <w:color w:val="auto"/>
                <w:szCs w:val="22"/>
              </w:rPr>
            </w:pPr>
            <w:r w:rsidRPr="002B3AA4">
              <w:rPr>
                <w:rFonts w:eastAsia="Calibri" w:cs="Times New Roman"/>
                <w:color w:val="auto"/>
                <w:szCs w:val="22"/>
              </w:rPr>
              <w:t>Ran software tests on various hardware projects</w:t>
            </w:r>
          </w:p>
          <w:p w14:paraId="21AD5B24" w14:textId="77777777" w:rsidR="002B3AA4" w:rsidRPr="002B3AA4" w:rsidRDefault="002B3AA4" w:rsidP="002B3AA4">
            <w:pPr>
              <w:numPr>
                <w:ilvl w:val="0"/>
                <w:numId w:val="5"/>
              </w:numPr>
              <w:contextualSpacing/>
              <w:rPr>
                <w:rFonts w:eastAsia="Calibri" w:cs="Times New Roman"/>
                <w:color w:val="auto"/>
                <w:szCs w:val="22"/>
              </w:rPr>
            </w:pPr>
            <w:r w:rsidRPr="002B3AA4">
              <w:rPr>
                <w:rFonts w:eastAsia="Calibri" w:cs="Times New Roman"/>
                <w:color w:val="auto"/>
                <w:szCs w:val="22"/>
              </w:rPr>
              <w:t>Validated results from tests on hardware</w:t>
            </w:r>
          </w:p>
          <w:p w14:paraId="128E3A10" w14:textId="77777777" w:rsidR="002B3AA4" w:rsidRPr="002B3AA4" w:rsidRDefault="002B3AA4" w:rsidP="002B3AA4">
            <w:pPr>
              <w:numPr>
                <w:ilvl w:val="0"/>
                <w:numId w:val="5"/>
              </w:numPr>
              <w:contextualSpacing/>
              <w:rPr>
                <w:rFonts w:eastAsia="Calibri" w:cs="Times New Roman"/>
                <w:color w:val="auto"/>
                <w:szCs w:val="22"/>
              </w:rPr>
            </w:pPr>
            <w:r w:rsidRPr="002B3AA4">
              <w:rPr>
                <w:rFonts w:eastAsia="Calibri" w:cs="Times New Roman"/>
                <w:color w:val="auto"/>
                <w:szCs w:val="22"/>
              </w:rPr>
              <w:lastRenderedPageBreak/>
              <w:t>Debugged erroneous data to eliminate bad configs and bad test data</w:t>
            </w:r>
          </w:p>
          <w:p w14:paraId="75564450" w14:textId="77777777" w:rsidR="002B3AA4" w:rsidRPr="002B3AA4" w:rsidRDefault="002B3AA4" w:rsidP="002B3AA4">
            <w:pPr>
              <w:numPr>
                <w:ilvl w:val="0"/>
                <w:numId w:val="5"/>
              </w:numPr>
              <w:contextualSpacing/>
              <w:rPr>
                <w:rFonts w:eastAsia="Calibri" w:cs="Times New Roman"/>
                <w:color w:val="auto"/>
                <w:szCs w:val="22"/>
              </w:rPr>
            </w:pPr>
            <w:r w:rsidRPr="002B3AA4">
              <w:rPr>
                <w:rFonts w:eastAsia="Calibri" w:cs="Times New Roman"/>
                <w:color w:val="auto"/>
                <w:szCs w:val="22"/>
              </w:rPr>
              <w:t>Found ways to further optimize testing via automation with additional tools to reduce human interference</w:t>
            </w:r>
          </w:p>
          <w:p w14:paraId="09879C5D" w14:textId="77777777" w:rsidR="002B3AA4" w:rsidRPr="002B3AA4" w:rsidRDefault="002B3AA4" w:rsidP="002B3AA4">
            <w:pPr>
              <w:numPr>
                <w:ilvl w:val="0"/>
                <w:numId w:val="5"/>
              </w:numPr>
              <w:contextualSpacing/>
              <w:rPr>
                <w:rFonts w:eastAsia="Calibri" w:cs="Times New Roman"/>
                <w:color w:val="auto"/>
                <w:szCs w:val="22"/>
              </w:rPr>
            </w:pPr>
            <w:r w:rsidRPr="002B3AA4">
              <w:rPr>
                <w:rFonts w:eastAsia="Calibri" w:cs="Times New Roman"/>
                <w:color w:val="auto"/>
                <w:szCs w:val="22"/>
              </w:rPr>
              <w:t>Reviewed code to find out why tests are performing the way they perform to validate results</w:t>
            </w:r>
          </w:p>
          <w:p w14:paraId="32865375" w14:textId="77777777" w:rsidR="002B3AA4" w:rsidRPr="002B3AA4" w:rsidRDefault="002B3AA4" w:rsidP="002B3AA4">
            <w:pPr>
              <w:numPr>
                <w:ilvl w:val="0"/>
                <w:numId w:val="5"/>
              </w:numPr>
              <w:contextualSpacing/>
              <w:rPr>
                <w:rFonts w:eastAsia="Calibri" w:cs="Times New Roman"/>
                <w:color w:val="auto"/>
                <w:szCs w:val="22"/>
              </w:rPr>
            </w:pPr>
            <w:r w:rsidRPr="002B3AA4">
              <w:rPr>
                <w:rFonts w:eastAsia="Calibri" w:cs="Times New Roman"/>
                <w:color w:val="auto"/>
                <w:szCs w:val="22"/>
              </w:rPr>
              <w:t>Developed a powershell script to organize messy json data into a more human friendly form</w:t>
            </w:r>
          </w:p>
          <w:p w14:paraId="663C87C4" w14:textId="77777777" w:rsidR="002B3AA4" w:rsidRPr="002B3AA4" w:rsidRDefault="002B3AA4" w:rsidP="002B3AA4">
            <w:pPr>
              <w:numPr>
                <w:ilvl w:val="0"/>
                <w:numId w:val="5"/>
              </w:numPr>
              <w:contextualSpacing/>
              <w:rPr>
                <w:rFonts w:eastAsia="Calibri" w:cs="Times New Roman"/>
                <w:color w:val="auto"/>
                <w:szCs w:val="22"/>
              </w:rPr>
            </w:pPr>
            <w:r w:rsidRPr="002B3AA4">
              <w:rPr>
                <w:rFonts w:eastAsia="Calibri" w:cs="Times New Roman"/>
                <w:color w:val="auto"/>
                <w:szCs w:val="22"/>
              </w:rPr>
              <w:t>Developed a powershell script to convert bulk JSON data into status reports with little human interaction</w:t>
            </w:r>
          </w:p>
          <w:p w14:paraId="3B31695B" w14:textId="77777777" w:rsidR="002B3AA4" w:rsidRPr="002B3AA4" w:rsidRDefault="002B3AA4" w:rsidP="002B3AA4">
            <w:pPr>
              <w:numPr>
                <w:ilvl w:val="0"/>
                <w:numId w:val="5"/>
              </w:numPr>
              <w:contextualSpacing/>
              <w:rPr>
                <w:rFonts w:eastAsia="Calibri" w:cs="Times New Roman"/>
                <w:color w:val="auto"/>
                <w:szCs w:val="22"/>
              </w:rPr>
            </w:pPr>
            <w:r w:rsidRPr="002B3AA4">
              <w:rPr>
                <w:rFonts w:eastAsia="Calibri" w:cs="Times New Roman"/>
                <w:color w:val="auto"/>
                <w:szCs w:val="22"/>
              </w:rPr>
              <w:t>Deployed test computers for validation testing</w:t>
            </w:r>
          </w:p>
          <w:p w14:paraId="71A3AB43" w14:textId="77777777" w:rsidR="002B3AA4" w:rsidRPr="002B3AA4" w:rsidRDefault="002B3AA4" w:rsidP="002B3AA4">
            <w:pPr>
              <w:numPr>
                <w:ilvl w:val="0"/>
                <w:numId w:val="5"/>
              </w:numPr>
              <w:contextualSpacing/>
              <w:rPr>
                <w:rFonts w:eastAsia="Calibri" w:cs="Times New Roman"/>
                <w:color w:val="auto"/>
                <w:szCs w:val="22"/>
              </w:rPr>
            </w:pPr>
            <w:r w:rsidRPr="002B3AA4">
              <w:rPr>
                <w:rFonts w:eastAsia="Calibri" w:cs="Times New Roman"/>
                <w:color w:val="auto"/>
                <w:szCs w:val="22"/>
              </w:rPr>
              <w:t>Configured local networks to enable large and flexible lab layouts that are both functional and organized</w:t>
            </w:r>
          </w:p>
          <w:p w14:paraId="1567540D" w14:textId="77777777" w:rsidR="002B3AA4" w:rsidRPr="002B3AA4" w:rsidRDefault="002B3AA4" w:rsidP="002B3AA4"/>
          <w:p w14:paraId="6008A965" w14:textId="77777777" w:rsidR="002B3AA4" w:rsidRPr="002B3AA4" w:rsidRDefault="002B3AA4" w:rsidP="002942AC">
            <w:pPr>
              <w:pStyle w:val="Heading2"/>
            </w:pPr>
            <w:r w:rsidRPr="002B3AA4">
              <w:t>Technician II</w:t>
            </w:r>
          </w:p>
          <w:p w14:paraId="4757653D" w14:textId="77777777" w:rsidR="002B3AA4" w:rsidRPr="002B3AA4" w:rsidRDefault="002B3AA4" w:rsidP="002B3AA4">
            <w:pPr>
              <w:rPr>
                <w:rFonts w:eastAsia="Calibri" w:cs="Times New Roman"/>
                <w:color w:val="auto"/>
                <w:szCs w:val="22"/>
              </w:rPr>
            </w:pPr>
            <w:r w:rsidRPr="002B3AA4">
              <w:rPr>
                <w:rFonts w:eastAsia="Calibri" w:cs="Times New Roman"/>
                <w:color w:val="auto"/>
                <w:szCs w:val="22"/>
              </w:rPr>
              <w:t>ReConext formerly Teleplan International – Roseville, CA</w:t>
            </w:r>
          </w:p>
          <w:p w14:paraId="7ED3B9B6" w14:textId="77777777" w:rsidR="002B3AA4" w:rsidRPr="002B3AA4" w:rsidRDefault="002B3AA4" w:rsidP="002B3AA4">
            <w:pPr>
              <w:rPr>
                <w:rFonts w:eastAsia="Calibri" w:cs="Times New Roman"/>
                <w:color w:val="auto"/>
                <w:szCs w:val="22"/>
              </w:rPr>
            </w:pPr>
            <w:r w:rsidRPr="002B3AA4">
              <w:rPr>
                <w:rFonts w:eastAsia="Calibri" w:cs="Times New Roman"/>
                <w:color w:val="auto"/>
                <w:szCs w:val="22"/>
              </w:rPr>
              <w:t>September 2018 to May 2020</w:t>
            </w:r>
          </w:p>
          <w:p w14:paraId="1B88722E" w14:textId="77777777" w:rsidR="002B3AA4" w:rsidRPr="002B3AA4" w:rsidRDefault="002B3AA4" w:rsidP="002B3AA4">
            <w:pPr>
              <w:rPr>
                <w:rFonts w:eastAsia="Calibri" w:cs="Times New Roman"/>
                <w:color w:val="auto"/>
                <w:szCs w:val="22"/>
              </w:rPr>
            </w:pPr>
          </w:p>
          <w:p w14:paraId="5C911A50" w14:textId="77777777" w:rsidR="002B3AA4" w:rsidRPr="002B3AA4" w:rsidRDefault="002B3AA4" w:rsidP="002B3AA4">
            <w:pPr>
              <w:keepNext/>
              <w:keepLines/>
              <w:spacing w:before="40"/>
              <w:outlineLvl w:val="3"/>
              <w:rPr>
                <w:rFonts w:eastAsia="Yu Gothic Light" w:cs="Times New Roman"/>
                <w:b/>
                <w:iCs/>
                <w:color w:val="auto"/>
                <w:szCs w:val="22"/>
              </w:rPr>
            </w:pPr>
            <w:r w:rsidRPr="002B3AA4">
              <w:rPr>
                <w:rFonts w:eastAsia="Yu Gothic Light" w:cs="Times New Roman"/>
                <w:b/>
                <w:iCs/>
                <w:color w:val="auto"/>
                <w:szCs w:val="22"/>
              </w:rPr>
              <w:t>Liaison in Teleplan for Cisco clients</w:t>
            </w:r>
          </w:p>
          <w:p w14:paraId="45AB5377" w14:textId="77777777" w:rsidR="002B3AA4" w:rsidRPr="002B3AA4" w:rsidRDefault="002B3AA4" w:rsidP="002B3AA4">
            <w:pPr>
              <w:numPr>
                <w:ilvl w:val="0"/>
                <w:numId w:val="5"/>
              </w:numPr>
              <w:contextualSpacing/>
              <w:rPr>
                <w:rFonts w:eastAsia="Calibri" w:cs="Times New Roman"/>
                <w:color w:val="auto"/>
                <w:szCs w:val="22"/>
              </w:rPr>
            </w:pPr>
            <w:r w:rsidRPr="002B3AA4">
              <w:rPr>
                <w:rFonts w:eastAsia="Calibri" w:cs="Times New Roman"/>
                <w:color w:val="auto"/>
                <w:szCs w:val="22"/>
              </w:rPr>
              <w:t>Operated with an end-of-chain-customer priority mindset when making documentation and process decisions</w:t>
            </w:r>
          </w:p>
          <w:p w14:paraId="58ADE55B" w14:textId="77777777" w:rsidR="002B3AA4" w:rsidRPr="002B3AA4" w:rsidRDefault="002B3AA4" w:rsidP="002B3AA4">
            <w:pPr>
              <w:numPr>
                <w:ilvl w:val="0"/>
                <w:numId w:val="5"/>
              </w:numPr>
              <w:contextualSpacing/>
              <w:rPr>
                <w:rFonts w:eastAsia="Calibri" w:cs="Times New Roman"/>
                <w:color w:val="auto"/>
                <w:szCs w:val="22"/>
              </w:rPr>
            </w:pPr>
            <w:r w:rsidRPr="002B3AA4">
              <w:rPr>
                <w:rFonts w:eastAsia="Calibri" w:cs="Times New Roman"/>
                <w:color w:val="auto"/>
                <w:szCs w:val="22"/>
              </w:rPr>
              <w:t>Documented new products with the customer in mind to catch potential hick-ups in handling</w:t>
            </w:r>
          </w:p>
          <w:p w14:paraId="2244A7D5" w14:textId="77777777" w:rsidR="002B3AA4" w:rsidRPr="002B3AA4" w:rsidRDefault="002B3AA4" w:rsidP="002B3AA4">
            <w:pPr>
              <w:numPr>
                <w:ilvl w:val="0"/>
                <w:numId w:val="5"/>
              </w:numPr>
              <w:contextualSpacing/>
              <w:rPr>
                <w:rFonts w:eastAsia="Calibri" w:cs="Times New Roman"/>
                <w:color w:val="auto"/>
                <w:szCs w:val="22"/>
              </w:rPr>
            </w:pPr>
            <w:r w:rsidRPr="002B3AA4">
              <w:rPr>
                <w:rFonts w:eastAsia="Calibri" w:cs="Times New Roman"/>
                <w:color w:val="auto"/>
                <w:szCs w:val="22"/>
              </w:rPr>
              <w:t>Researched technical documentation regarding new products and include process caveats within documentation for global teams</w:t>
            </w:r>
          </w:p>
          <w:p w14:paraId="3EE74CB4" w14:textId="77777777" w:rsidR="002B3AA4" w:rsidRPr="002B3AA4" w:rsidRDefault="002B3AA4" w:rsidP="002B3AA4">
            <w:pPr>
              <w:numPr>
                <w:ilvl w:val="0"/>
                <w:numId w:val="5"/>
              </w:numPr>
              <w:contextualSpacing/>
              <w:rPr>
                <w:rFonts w:eastAsia="Calibri" w:cs="Times New Roman"/>
                <w:color w:val="auto"/>
                <w:szCs w:val="22"/>
              </w:rPr>
            </w:pPr>
            <w:r w:rsidRPr="002B3AA4">
              <w:rPr>
                <w:rFonts w:eastAsia="Calibri" w:cs="Times New Roman"/>
                <w:color w:val="auto"/>
                <w:szCs w:val="22"/>
              </w:rPr>
              <w:t>Developed and refined tools in Python, Batch, and Powershell to accelerate the documentation process. (Saved an average of 5 days per unit)</w:t>
            </w:r>
          </w:p>
          <w:p w14:paraId="4A766351" w14:textId="77777777" w:rsidR="002B3AA4" w:rsidRPr="002B3AA4" w:rsidRDefault="002B3AA4" w:rsidP="002B3AA4">
            <w:pPr>
              <w:numPr>
                <w:ilvl w:val="1"/>
                <w:numId w:val="5"/>
              </w:numPr>
              <w:contextualSpacing/>
              <w:rPr>
                <w:rFonts w:eastAsia="Calibri" w:cs="Times New Roman"/>
                <w:color w:val="auto"/>
                <w:szCs w:val="22"/>
              </w:rPr>
            </w:pPr>
            <w:r w:rsidRPr="002B3AA4">
              <w:rPr>
                <w:rFonts w:eastAsia="Calibri" w:cs="Times New Roman"/>
                <w:color w:val="auto"/>
                <w:szCs w:val="22"/>
              </w:rPr>
              <w:t>Included some image manipulation</w:t>
            </w:r>
          </w:p>
          <w:p w14:paraId="3ACCF0AB" w14:textId="77777777" w:rsidR="002B3AA4" w:rsidRPr="002B3AA4" w:rsidRDefault="002B3AA4" w:rsidP="002B3AA4">
            <w:pPr>
              <w:numPr>
                <w:ilvl w:val="1"/>
                <w:numId w:val="5"/>
              </w:numPr>
              <w:contextualSpacing/>
              <w:rPr>
                <w:rFonts w:eastAsia="Calibri" w:cs="Times New Roman"/>
                <w:color w:val="auto"/>
                <w:szCs w:val="22"/>
              </w:rPr>
            </w:pPr>
            <w:r w:rsidRPr="002B3AA4">
              <w:rPr>
                <w:rFonts w:eastAsia="Calibri" w:cs="Times New Roman"/>
                <w:color w:val="auto"/>
                <w:szCs w:val="22"/>
              </w:rPr>
              <w:t>Included some file management</w:t>
            </w:r>
          </w:p>
          <w:p w14:paraId="6339AC95" w14:textId="77777777" w:rsidR="002B3AA4" w:rsidRPr="002B3AA4" w:rsidRDefault="002B3AA4" w:rsidP="002B3AA4">
            <w:pPr>
              <w:keepNext/>
              <w:keepLines/>
              <w:spacing w:before="40"/>
              <w:outlineLvl w:val="3"/>
              <w:rPr>
                <w:rFonts w:eastAsia="Yu Gothic Light" w:cs="Times New Roman"/>
                <w:b/>
                <w:iCs/>
                <w:color w:val="auto"/>
                <w:szCs w:val="22"/>
              </w:rPr>
            </w:pPr>
            <w:r w:rsidRPr="002B3AA4">
              <w:rPr>
                <w:rFonts w:eastAsia="Yu Gothic Light" w:cs="Times New Roman"/>
                <w:b/>
                <w:iCs/>
                <w:color w:val="auto"/>
                <w:szCs w:val="22"/>
              </w:rPr>
              <w:t>Automation engineering</w:t>
            </w:r>
          </w:p>
          <w:p w14:paraId="369EAF83" w14:textId="77777777" w:rsidR="002B3AA4" w:rsidRPr="002B3AA4" w:rsidRDefault="002B3AA4" w:rsidP="002B3AA4">
            <w:pPr>
              <w:numPr>
                <w:ilvl w:val="0"/>
                <w:numId w:val="5"/>
              </w:numPr>
              <w:contextualSpacing/>
              <w:rPr>
                <w:rFonts w:eastAsia="Calibri" w:cs="Times New Roman"/>
                <w:color w:val="auto"/>
                <w:szCs w:val="22"/>
              </w:rPr>
            </w:pPr>
            <w:r w:rsidRPr="002B3AA4">
              <w:rPr>
                <w:rFonts w:eastAsia="Calibri" w:cs="Times New Roman"/>
                <w:color w:val="auto"/>
                <w:szCs w:val="22"/>
              </w:rPr>
              <w:t>Onboarded by previous engineer for automation maintenance programming and development for department automation project</w:t>
            </w:r>
          </w:p>
          <w:p w14:paraId="00C01733" w14:textId="77777777" w:rsidR="002B3AA4" w:rsidRPr="002B3AA4" w:rsidRDefault="002B3AA4" w:rsidP="002B3AA4">
            <w:pPr>
              <w:numPr>
                <w:ilvl w:val="0"/>
                <w:numId w:val="5"/>
              </w:numPr>
              <w:contextualSpacing/>
              <w:rPr>
                <w:rFonts w:eastAsia="Calibri" w:cs="Times New Roman"/>
                <w:color w:val="auto"/>
                <w:szCs w:val="22"/>
              </w:rPr>
            </w:pPr>
            <w:r w:rsidRPr="002B3AA4">
              <w:rPr>
                <w:rFonts w:eastAsia="Calibri" w:cs="Times New Roman"/>
                <w:color w:val="auto"/>
                <w:szCs w:val="22"/>
              </w:rPr>
              <w:t>Attempted to draft an extension of the automation project that would enable more flexibility for fast paced changes slated to occur within the department.</w:t>
            </w:r>
          </w:p>
          <w:p w14:paraId="418837D4" w14:textId="3A417441" w:rsidR="003A7A89" w:rsidRPr="002B3AA4" w:rsidRDefault="003A7A89" w:rsidP="0057534A">
            <w:pPr>
              <w:pStyle w:val="TextRight"/>
            </w:pPr>
          </w:p>
        </w:tc>
      </w:tr>
      <w:tr w:rsidR="004B4F59" w:rsidRPr="002B3AA4" w14:paraId="169F84E1" w14:textId="77777777" w:rsidTr="002B3AA4">
        <w:trPr>
          <w:trHeight w:val="529"/>
        </w:trPr>
        <w:tc>
          <w:tcPr>
            <w:tcW w:w="4050" w:type="dxa"/>
            <w:vMerge w:val="restart"/>
            <w:tcBorders>
              <w:right w:val="single" w:sz="18" w:space="0" w:color="336699" w:themeColor="accent5"/>
            </w:tcBorders>
          </w:tcPr>
          <w:p w14:paraId="30BF6230" w14:textId="1B82FF36" w:rsidR="003A7A89" w:rsidRPr="002B3AA4" w:rsidRDefault="003A7A89" w:rsidP="008547F1">
            <w:pPr>
              <w:pStyle w:val="Heading1"/>
            </w:pPr>
            <w:r w:rsidRPr="002B3AA4">
              <w:t>Relevant Skills</w:t>
            </w:r>
          </w:p>
          <w:p w14:paraId="4E641528" w14:textId="584EB4B6" w:rsidR="003A7A89" w:rsidRPr="002B3AA4" w:rsidRDefault="003A7A89" w:rsidP="005177A1">
            <w:r w:rsidRPr="002B3AA4">
              <w:rPr>
                <w:noProof/>
              </w:rPr>
              <w:drawing>
                <wp:inline distT="0" distB="0" distL="0" distR="0" wp14:anchorId="54E26979" wp14:editId="5DF4FF98">
                  <wp:extent cx="2247900" cy="3095625"/>
                  <wp:effectExtent l="0" t="0" r="0" b="9525"/>
                  <wp:docPr id="3" name="Diagram 3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9" r:lo="rId10" r:qs="rId11" r:cs="rId12"/>
                    </a:graphicData>
                  </a:graphic>
                </wp:inline>
              </w:drawing>
            </w:r>
          </w:p>
          <w:p w14:paraId="330E833E" w14:textId="77777777" w:rsidR="003A7A89" w:rsidRPr="002B3AA4" w:rsidRDefault="003A7A89" w:rsidP="008547F1">
            <w:pPr>
              <w:pStyle w:val="Heading1"/>
            </w:pPr>
            <w:r w:rsidRPr="002B3AA4">
              <w:t>Familiar Tools</w:t>
            </w:r>
          </w:p>
          <w:p w14:paraId="48B0F3BB" w14:textId="0B318599" w:rsidR="004B4F59" w:rsidRPr="002B3AA4" w:rsidRDefault="004B4F59" w:rsidP="004B4F59">
            <w:r w:rsidRPr="002B3AA4">
              <w:rPr>
                <w:noProof/>
              </w:rPr>
              <w:drawing>
                <wp:inline distT="0" distB="0" distL="0" distR="0" wp14:anchorId="2F28F03C" wp14:editId="34DD1133">
                  <wp:extent cx="2133600" cy="733425"/>
                  <wp:effectExtent l="0" t="0" r="19050" b="0"/>
                  <wp:docPr id="4" name="Diagram 4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4" r:lo="rId15" r:qs="rId16" r:cs="rId17"/>
                    </a:graphicData>
                  </a:graphic>
                </wp:inline>
              </w:drawing>
            </w:r>
          </w:p>
          <w:p w14:paraId="099B1EE1" w14:textId="62B80552" w:rsidR="006F503D" w:rsidRPr="002B3AA4" w:rsidRDefault="006F503D" w:rsidP="006F503D">
            <w:pPr>
              <w:pStyle w:val="Heading1"/>
            </w:pPr>
            <w:sdt>
              <w:sdtPr>
                <w:id w:val="1723097672"/>
                <w:placeholder>
                  <w:docPart w:val="AB7D9B07EBF04BAABB0D2D73C9E300CC"/>
                </w:placeholder>
                <w:temporary/>
                <w:showingPlcHdr/>
                <w15:appearance w15:val="hidden"/>
                <w:text/>
              </w:sdtPr>
              <w:sdtContent>
                <w:r w:rsidRPr="008547F1">
                  <w:t>Education</w:t>
                </w:r>
              </w:sdtContent>
            </w:sdt>
          </w:p>
          <w:p w14:paraId="0ABA5CE9" w14:textId="4EC41DDD" w:rsidR="008547F1" w:rsidRDefault="008547F1" w:rsidP="002942AC">
            <w:pPr>
              <w:pStyle w:val="Heading2"/>
            </w:pPr>
            <w:r>
              <w:t>Computer Science</w:t>
            </w:r>
          </w:p>
          <w:p w14:paraId="1EFC5E41" w14:textId="2D28A122" w:rsidR="006F503D" w:rsidRPr="002B3AA4" w:rsidRDefault="006F503D" w:rsidP="006F503D">
            <w:pPr>
              <w:pStyle w:val="TextLeft"/>
              <w:jc w:val="left"/>
            </w:pPr>
            <w:r w:rsidRPr="002B3AA4">
              <w:t>California State University – Sacramento</w:t>
            </w:r>
          </w:p>
          <w:p w14:paraId="52B8A626" w14:textId="77777777" w:rsidR="006F503D" w:rsidRPr="002B3AA4" w:rsidRDefault="006F503D" w:rsidP="006F503D">
            <w:r w:rsidRPr="002B3AA4">
              <w:t>Sacramento, California</w:t>
            </w:r>
          </w:p>
          <w:p w14:paraId="10CAE509" w14:textId="2B823D17" w:rsidR="006F503D" w:rsidRDefault="006F503D" w:rsidP="006F503D">
            <w:r w:rsidRPr="002B3AA4">
              <w:t>Fall 2023</w:t>
            </w:r>
          </w:p>
          <w:p w14:paraId="3E6E6BC1" w14:textId="77777777" w:rsidR="008547F1" w:rsidRPr="002B3AA4" w:rsidRDefault="008547F1" w:rsidP="006F503D"/>
          <w:p w14:paraId="28EA1492" w14:textId="77777777" w:rsidR="008547F1" w:rsidRPr="002B3AA4" w:rsidRDefault="008547F1" w:rsidP="008547F1">
            <w:pPr>
              <w:pStyle w:val="Heading1"/>
            </w:pPr>
            <w:sdt>
              <w:sdtPr>
                <w:id w:val="30384153"/>
                <w:placeholder>
                  <w:docPart w:val="6C58B6103C614B4B938750FC3F8BF996"/>
                </w:placeholder>
                <w:temporary/>
                <w:showingPlcHdr/>
                <w15:appearance w15:val="hidden"/>
                <w:text/>
              </w:sdtPr>
              <w:sdtContent>
                <w:r w:rsidRPr="008547F1">
                  <w:t>Education</w:t>
                </w:r>
              </w:sdtContent>
            </w:sdt>
          </w:p>
          <w:p w14:paraId="5CD54638" w14:textId="4B63614B" w:rsidR="008547F1" w:rsidRDefault="002942AC" w:rsidP="002942AC">
            <w:pPr>
              <w:pStyle w:val="Heading2"/>
            </w:pPr>
            <w:r>
              <w:t xml:space="preserve">Course </w:t>
            </w:r>
            <w:r w:rsidR="00A45D31">
              <w:t>W</w:t>
            </w:r>
            <w:r>
              <w:t>ork in Computer Science</w:t>
            </w:r>
          </w:p>
          <w:p w14:paraId="5684375C" w14:textId="037E8C20" w:rsidR="002942AC" w:rsidRDefault="002942AC" w:rsidP="002942AC">
            <w:r>
              <w:t>Sierra College – Rocklin, CA</w:t>
            </w:r>
          </w:p>
          <w:p w14:paraId="28D2619F" w14:textId="29F7DADE" w:rsidR="002942AC" w:rsidRDefault="002942AC" w:rsidP="002942AC"/>
          <w:p w14:paraId="249442C7" w14:textId="6C31292D" w:rsidR="002942AC" w:rsidRDefault="002942AC" w:rsidP="002942AC">
            <w:pPr>
              <w:pStyle w:val="Heading2"/>
            </w:pPr>
            <w:r>
              <w:t>Course Work in Business Management</w:t>
            </w:r>
          </w:p>
          <w:p w14:paraId="35058A86" w14:textId="1428F8E2" w:rsidR="002942AC" w:rsidRPr="002942AC" w:rsidRDefault="002942AC" w:rsidP="002942AC">
            <w:r>
              <w:t>Chemeketa Community College – Salem, OR</w:t>
            </w:r>
          </w:p>
          <w:p w14:paraId="5069EB49" w14:textId="6FB452E6" w:rsidR="006F503D" w:rsidRPr="002B3AA4" w:rsidRDefault="006F503D" w:rsidP="005177A1"/>
        </w:tc>
        <w:tc>
          <w:tcPr>
            <w:tcW w:w="6750" w:type="dxa"/>
            <w:vMerge/>
            <w:tcBorders>
              <w:left w:val="single" w:sz="18" w:space="0" w:color="336699" w:themeColor="accent5"/>
              <w:bottom w:val="single" w:sz="8" w:space="0" w:color="336699" w:themeColor="accent5"/>
            </w:tcBorders>
          </w:tcPr>
          <w:p w14:paraId="52A17201" w14:textId="4721FB75" w:rsidR="003A7A89" w:rsidRPr="002B3AA4" w:rsidRDefault="003A7A89" w:rsidP="0057534A">
            <w:pPr>
              <w:pStyle w:val="TextRight"/>
            </w:pPr>
          </w:p>
        </w:tc>
      </w:tr>
      <w:tr w:rsidR="002B3AA4" w:rsidRPr="002B3AA4" w14:paraId="40A9E5C9" w14:textId="77777777" w:rsidTr="002B3AA4">
        <w:trPr>
          <w:gridAfter w:val="1"/>
          <w:wAfter w:w="6750" w:type="dxa"/>
          <w:trHeight w:val="2375"/>
        </w:trPr>
        <w:tc>
          <w:tcPr>
            <w:tcW w:w="4050" w:type="dxa"/>
            <w:vMerge/>
            <w:tcBorders>
              <w:right w:val="single" w:sz="18" w:space="0" w:color="336699" w:themeColor="accent5"/>
            </w:tcBorders>
          </w:tcPr>
          <w:p w14:paraId="15A32796" w14:textId="74566075" w:rsidR="002B3AA4" w:rsidRPr="002B3AA4" w:rsidRDefault="002B3AA4" w:rsidP="005177A1">
            <w:pPr>
              <w:pStyle w:val="TextLeft"/>
              <w:jc w:val="left"/>
            </w:pPr>
          </w:p>
        </w:tc>
      </w:tr>
    </w:tbl>
    <w:p w14:paraId="5ACB25CD" w14:textId="77777777" w:rsidR="00C55D85" w:rsidRPr="002B3AA4" w:rsidRDefault="00C55D85" w:rsidP="002942AC"/>
    <w:sectPr w:rsidR="00C55D85" w:rsidRPr="002B3AA4" w:rsidSect="00F4501B">
      <w:footerReference w:type="default" r:id="rId19"/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DA3ED" w14:textId="77777777" w:rsidR="000E64AB" w:rsidRDefault="000E64AB" w:rsidP="00F316AD">
      <w:r>
        <w:separator/>
      </w:r>
    </w:p>
  </w:endnote>
  <w:endnote w:type="continuationSeparator" w:id="0">
    <w:p w14:paraId="401C9D6A" w14:textId="77777777" w:rsidR="000E64AB" w:rsidRDefault="000E64AB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298936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3B33454" w14:textId="36981951" w:rsidR="000E1D44" w:rsidRDefault="002B3AA4" w:rsidP="002B3AA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B88A4" w14:textId="77777777" w:rsidR="000E64AB" w:rsidRDefault="000E64AB" w:rsidP="00F316AD">
      <w:r>
        <w:separator/>
      </w:r>
    </w:p>
  </w:footnote>
  <w:footnote w:type="continuationSeparator" w:id="0">
    <w:p w14:paraId="36FDCC9D" w14:textId="77777777" w:rsidR="000E64AB" w:rsidRDefault="000E64AB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36104"/>
    <w:multiLevelType w:val="hybridMultilevel"/>
    <w:tmpl w:val="61FA0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870DE"/>
    <w:multiLevelType w:val="hybridMultilevel"/>
    <w:tmpl w:val="AE384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63157D"/>
    <w:multiLevelType w:val="hybridMultilevel"/>
    <w:tmpl w:val="F1D40398"/>
    <w:lvl w:ilvl="0" w:tplc="8CA04E8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AC5146"/>
    <w:multiLevelType w:val="hybridMultilevel"/>
    <w:tmpl w:val="797E3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AC33BC"/>
    <w:multiLevelType w:val="hybridMultilevel"/>
    <w:tmpl w:val="F4A4F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6755451">
    <w:abstractNumId w:val="4"/>
  </w:num>
  <w:num w:numId="2" w16cid:durableId="1879199962">
    <w:abstractNumId w:val="1"/>
  </w:num>
  <w:num w:numId="3" w16cid:durableId="1917281693">
    <w:abstractNumId w:val="0"/>
  </w:num>
  <w:num w:numId="4" w16cid:durableId="138619788">
    <w:abstractNumId w:val="3"/>
  </w:num>
  <w:num w:numId="5" w16cid:durableId="10175353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3DB"/>
    <w:rsid w:val="000C230C"/>
    <w:rsid w:val="000E03DB"/>
    <w:rsid w:val="000E1D44"/>
    <w:rsid w:val="000E64AB"/>
    <w:rsid w:val="0020696E"/>
    <w:rsid w:val="002356A2"/>
    <w:rsid w:val="0024775A"/>
    <w:rsid w:val="002942AC"/>
    <w:rsid w:val="002B3AA4"/>
    <w:rsid w:val="002D12DA"/>
    <w:rsid w:val="003019B2"/>
    <w:rsid w:val="0034688D"/>
    <w:rsid w:val="003A291A"/>
    <w:rsid w:val="003A7A89"/>
    <w:rsid w:val="0040233B"/>
    <w:rsid w:val="004B4F59"/>
    <w:rsid w:val="00507E93"/>
    <w:rsid w:val="00511A6E"/>
    <w:rsid w:val="005177A1"/>
    <w:rsid w:val="00550EDD"/>
    <w:rsid w:val="0057534A"/>
    <w:rsid w:val="00605A5B"/>
    <w:rsid w:val="006C60E6"/>
    <w:rsid w:val="006E70D3"/>
    <w:rsid w:val="006F503D"/>
    <w:rsid w:val="007B0F94"/>
    <w:rsid w:val="008547F1"/>
    <w:rsid w:val="00A45D31"/>
    <w:rsid w:val="00A77921"/>
    <w:rsid w:val="00B2124F"/>
    <w:rsid w:val="00B575FB"/>
    <w:rsid w:val="00B6190E"/>
    <w:rsid w:val="00BD4217"/>
    <w:rsid w:val="00C1095A"/>
    <w:rsid w:val="00C55D85"/>
    <w:rsid w:val="00CA2273"/>
    <w:rsid w:val="00CD50FD"/>
    <w:rsid w:val="00D47124"/>
    <w:rsid w:val="00DD5D7B"/>
    <w:rsid w:val="00F316AD"/>
    <w:rsid w:val="00F418C9"/>
    <w:rsid w:val="00F4501B"/>
    <w:rsid w:val="00F4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A6C5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5177A1"/>
    <w:rPr>
      <w:rFonts w:ascii="Bahnschrift" w:hAnsi="Bahnschrift"/>
      <w:color w:val="404040" w:themeColor="text1" w:themeTint="BF"/>
      <w:sz w:val="22"/>
    </w:rPr>
  </w:style>
  <w:style w:type="paragraph" w:styleId="Heading1">
    <w:name w:val="heading 1"/>
    <w:basedOn w:val="Normal"/>
    <w:next w:val="Normal"/>
    <w:link w:val="Heading1Char"/>
    <w:uiPriority w:val="2"/>
    <w:qFormat/>
    <w:rsid w:val="008547F1"/>
    <w:pPr>
      <w:spacing w:before="120" w:after="120"/>
      <w:outlineLvl w:val="0"/>
    </w:pPr>
    <w:rPr>
      <w:rFonts w:cs="Times New Roman (Body CS)"/>
      <w:b/>
      <w:color w:val="336699" w:themeColor="accent5"/>
      <w:sz w:val="36"/>
    </w:rPr>
  </w:style>
  <w:style w:type="paragraph" w:styleId="Heading2">
    <w:name w:val="heading 2"/>
    <w:basedOn w:val="Normal"/>
    <w:next w:val="Normal"/>
    <w:link w:val="Heading2Char"/>
    <w:uiPriority w:val="3"/>
    <w:qFormat/>
    <w:rsid w:val="008547F1"/>
    <w:pPr>
      <w:spacing w:before="120" w:after="120"/>
      <w:outlineLvl w:val="1"/>
    </w:pPr>
    <w:rPr>
      <w:color w:val="336699" w:themeColor="accent5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2B3AA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81B23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6F50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4293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8547F1"/>
    <w:rPr>
      <w:rFonts w:ascii="Bahnschrift" w:hAnsi="Bahnschrift" w:cs="Times New Roman (Body CS)"/>
      <w:b/>
      <w:color w:val="336699" w:themeColor="accent5"/>
      <w:sz w:val="36"/>
    </w:rPr>
  </w:style>
  <w:style w:type="paragraph" w:customStyle="1" w:styleId="TextLeft">
    <w:name w:val="TextLeft"/>
    <w:basedOn w:val="Normal"/>
    <w:next w:val="Normal"/>
    <w:uiPriority w:val="4"/>
    <w:qFormat/>
    <w:rsid w:val="00605A5B"/>
    <w:pPr>
      <w:spacing w:line="288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3"/>
    <w:rsid w:val="008547F1"/>
    <w:rPr>
      <w:rFonts w:ascii="Bahnschrift" w:hAnsi="Bahnschrift"/>
      <w:color w:val="336699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605A5B"/>
    <w:pPr>
      <w:spacing w:line="288" w:lineRule="auto"/>
    </w:pPr>
    <w:rPr>
      <w:rFonts w:cs="Times New Roman (Body CS)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336699" w:themeColor="accent5"/>
    </w:rPr>
  </w:style>
  <w:style w:type="character" w:styleId="Hyperlink">
    <w:name w:val="Hyperlink"/>
    <w:basedOn w:val="DefaultParagraphFont"/>
    <w:uiPriority w:val="99"/>
    <w:unhideWhenUsed/>
    <w:rsid w:val="000C230C"/>
    <w:rPr>
      <w:color w:val="0066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30C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03D"/>
    <w:rPr>
      <w:rFonts w:asciiTheme="majorHAnsi" w:eastAsiaTheme="majorEastAsia" w:hAnsiTheme="majorHAnsi" w:cstheme="majorBidi"/>
      <w:i/>
      <w:iCs/>
      <w:color w:val="242935" w:themeColor="accent1" w:themeShade="BF"/>
      <w:sz w:val="22"/>
    </w:rPr>
  </w:style>
  <w:style w:type="paragraph" w:styleId="ListParagraph">
    <w:name w:val="List Paragraph"/>
    <w:basedOn w:val="Normal"/>
    <w:uiPriority w:val="34"/>
    <w:qFormat/>
    <w:rsid w:val="006F503D"/>
    <w:pPr>
      <w:ind w:left="720"/>
      <w:contextualSpacing/>
    </w:pPr>
    <w:rPr>
      <w:rFonts w:asciiTheme="minorHAnsi" w:hAnsiTheme="minorHAnsi"/>
      <w:color w:val="auto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AA4"/>
    <w:rPr>
      <w:rFonts w:asciiTheme="majorHAnsi" w:eastAsiaTheme="majorEastAsia" w:hAnsiTheme="majorHAnsi" w:cstheme="majorBidi"/>
      <w:color w:val="181B2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enMunk.com" TargetMode="External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hyperlink" Target="mailto:Contact.me@KenMunk.com" TargetMode="Externa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" Type="http://schemas.openxmlformats.org/officeDocument/2006/relationships/styles" Target="styles.xml"/><Relationship Id="rId16" Type="http://schemas.openxmlformats.org/officeDocument/2006/relationships/diagramQuickStyle" Target="diagrams/quickStyle2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QuickStyle" Target="diagrams/quickStyle1.xml"/><Relationship Id="rId5" Type="http://schemas.openxmlformats.org/officeDocument/2006/relationships/footnotes" Target="footnotes.xml"/><Relationship Id="rId15" Type="http://schemas.openxmlformats.org/officeDocument/2006/relationships/diagramLayout" Target="diagrams/layout2.xml"/><Relationship Id="rId10" Type="http://schemas.openxmlformats.org/officeDocument/2006/relationships/diagramLayout" Target="diagrams/layout1.xm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_S_M\AppData\Roaming\Microsoft\Templates\Basic%20modern%20resume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3">
  <dgm:title val=""/>
  <dgm:desc val=""/>
  <dgm:catLst>
    <dgm:cat type="accent5" pri="11300"/>
  </dgm:catLst>
  <dgm:styleLbl name="node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>
        <a:shade val="80000"/>
      </a:schemeClr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>
        <a:shade val="80000"/>
      </a:schemeClr>
      <a:schemeClr val="accent5">
        <a:tint val="7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/>
    <dgm:txEffectClrLst/>
  </dgm:styleLbl>
  <dgm:styleLbl name="lnNode1">
    <dgm:fillClrLst>
      <a:schemeClr val="accent5">
        <a:shade val="80000"/>
      </a:schemeClr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shade val="80000"/>
        <a:alpha val="50000"/>
      </a:schemeClr>
      <a:schemeClr val="accent5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/>
    <dgm:txEffectClrLst/>
  </dgm:styleLbl>
  <dgm:styleLbl name="fg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>
        <a:shade val="8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>
        <a:tint val="99000"/>
      </a:schemeClr>
    </dgm:fillClrLst>
    <dgm:linClrLst meth="repeat">
      <a:schemeClr val="accent5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>
        <a:tint val="80000"/>
      </a:schemeClr>
    </dgm:fillClrLst>
    <dgm:linClrLst meth="repeat">
      <a:schemeClr val="accent5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5_3">
  <dgm:title val=""/>
  <dgm:desc val=""/>
  <dgm:catLst>
    <dgm:cat type="accent5" pri="11300"/>
  </dgm:catLst>
  <dgm:styleLbl name="node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>
        <a:shade val="80000"/>
      </a:schemeClr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>
        <a:shade val="80000"/>
      </a:schemeClr>
      <a:schemeClr val="accent5">
        <a:tint val="7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/>
    <dgm:txEffectClrLst/>
  </dgm:styleLbl>
  <dgm:styleLbl name="lnNode1">
    <dgm:fillClrLst>
      <a:schemeClr val="accent5">
        <a:shade val="80000"/>
      </a:schemeClr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shade val="80000"/>
        <a:alpha val="50000"/>
      </a:schemeClr>
      <a:schemeClr val="accent5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/>
    <dgm:txEffectClrLst/>
  </dgm:styleLbl>
  <dgm:styleLbl name="fg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>
        <a:shade val="8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>
        <a:tint val="99000"/>
      </a:schemeClr>
    </dgm:fillClrLst>
    <dgm:linClrLst meth="repeat">
      <a:schemeClr val="accent5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>
        <a:tint val="80000"/>
      </a:schemeClr>
    </dgm:fillClrLst>
    <dgm:linClrLst meth="repeat">
      <a:schemeClr val="accent5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EB75022-46D9-4D47-ABE7-63A8A0223EC3}" type="doc">
      <dgm:prSet loTypeId="urn:diagrams.loki3.com/WordSnake" loCatId="list" qsTypeId="urn:microsoft.com/office/officeart/2005/8/quickstyle/simple1" qsCatId="simple" csTypeId="urn:microsoft.com/office/officeart/2005/8/colors/accent5_3" csCatId="accent5" phldr="1"/>
      <dgm:spPr/>
      <dgm:t>
        <a:bodyPr/>
        <a:lstStyle/>
        <a:p>
          <a:endParaRPr lang="en-US"/>
        </a:p>
      </dgm:t>
    </dgm:pt>
    <dgm:pt modelId="{0BBA7408-E96D-49AA-9E32-CFC130DC3BE8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solidFill>
          <a:schemeClr val="accent4">
            <a:lumMod val="20000"/>
            <a:lumOff val="80000"/>
          </a:schemeClr>
        </a:solidFill>
      </dgm:spPr>
      <dgm:t>
        <a:bodyPr/>
        <a:lstStyle/>
        <a:p>
          <a:r>
            <a:rPr lang="en-US" b="1">
              <a:latin typeface="Bahnschrift" panose="020B0502040204020203" pitchFamily="34" charset="0"/>
            </a:rPr>
            <a:t>DevOPs</a:t>
          </a:r>
        </a:p>
      </dgm:t>
    </dgm:pt>
    <dgm:pt modelId="{0BACC724-A20F-47C9-8BCC-1F0AF248E408}" type="parTrans" cxnId="{EECD08E9-9084-48CE-9AF5-8C9F23897006}">
      <dgm:prSet/>
      <dgm:spPr/>
      <dgm:t>
        <a:bodyPr/>
        <a:lstStyle/>
        <a:p>
          <a:endParaRPr lang="en-US"/>
        </a:p>
      </dgm:t>
    </dgm:pt>
    <dgm:pt modelId="{3A865631-66BF-4518-8969-A7748EECB3DB}" type="sibTrans" cxnId="{EECD08E9-9084-48CE-9AF5-8C9F23897006}">
      <dgm:prSet/>
      <dgm:spPr/>
      <dgm:t>
        <a:bodyPr/>
        <a:lstStyle/>
        <a:p>
          <a:endParaRPr lang="en-US"/>
        </a:p>
      </dgm:t>
    </dgm:pt>
    <dgm:pt modelId="{2A31D41E-D5B7-4934-86D3-87BDCC613866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Bahnschrift" panose="020B0502040204020203" pitchFamily="34" charset="0"/>
            </a:rPr>
            <a:t>Agile</a:t>
          </a:r>
        </a:p>
      </dgm:t>
    </dgm:pt>
    <dgm:pt modelId="{B05D4D20-20FB-497B-9367-FC4338D268AB}" type="parTrans" cxnId="{6D8C9838-943B-4469-8176-DCAAB7EB3566}">
      <dgm:prSet/>
      <dgm:spPr/>
      <dgm:t>
        <a:bodyPr/>
        <a:lstStyle/>
        <a:p>
          <a:endParaRPr lang="en-US"/>
        </a:p>
      </dgm:t>
    </dgm:pt>
    <dgm:pt modelId="{A1CE831E-A336-48C0-B050-2F77DA8E7BCD}" type="sibTrans" cxnId="{6D8C9838-943B-4469-8176-DCAAB7EB3566}">
      <dgm:prSet/>
      <dgm:spPr/>
      <dgm:t>
        <a:bodyPr/>
        <a:lstStyle/>
        <a:p>
          <a:endParaRPr lang="en-US"/>
        </a:p>
      </dgm:t>
    </dgm:pt>
    <dgm:pt modelId="{A9EE1E7F-0EFB-4130-980C-D16CC727B207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solidFill>
          <a:schemeClr val="accent4">
            <a:lumMod val="20000"/>
            <a:lumOff val="80000"/>
          </a:schemeClr>
        </a:solidFill>
      </dgm:spPr>
      <dgm:t>
        <a:bodyPr/>
        <a:lstStyle/>
        <a:p>
          <a:r>
            <a:rPr lang="en-US" b="1">
              <a:latin typeface="Bahnschrift" panose="020B0502040204020203" pitchFamily="34" charset="0"/>
            </a:rPr>
            <a:t>Customer Service</a:t>
          </a:r>
        </a:p>
      </dgm:t>
    </dgm:pt>
    <dgm:pt modelId="{82CA98FB-C57F-4C9F-A8D6-B8FE682EF048}" type="parTrans" cxnId="{866AC7AF-ABE0-45BF-86FF-A421CEBCA5D7}">
      <dgm:prSet/>
      <dgm:spPr/>
      <dgm:t>
        <a:bodyPr/>
        <a:lstStyle/>
        <a:p>
          <a:endParaRPr lang="en-US"/>
        </a:p>
      </dgm:t>
    </dgm:pt>
    <dgm:pt modelId="{39F4E561-EDAA-404E-B1BA-E42ACA53B902}" type="sibTrans" cxnId="{866AC7AF-ABE0-45BF-86FF-A421CEBCA5D7}">
      <dgm:prSet/>
      <dgm:spPr/>
      <dgm:t>
        <a:bodyPr/>
        <a:lstStyle/>
        <a:p>
          <a:endParaRPr lang="en-US"/>
        </a:p>
      </dgm:t>
    </dgm:pt>
    <dgm:pt modelId="{6DEFF389-9460-4109-AF42-74B85B491E73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Bahnschrift" panose="020B0502040204020203" pitchFamily="34" charset="0"/>
            </a:rPr>
            <a:t>Scrum</a:t>
          </a:r>
        </a:p>
      </dgm:t>
    </dgm:pt>
    <dgm:pt modelId="{257CB4AA-216A-4D21-AA88-6B4A600FFD5B}" type="parTrans" cxnId="{6597B734-6121-47E2-AF11-D782A68EDF2B}">
      <dgm:prSet/>
      <dgm:spPr/>
      <dgm:t>
        <a:bodyPr/>
        <a:lstStyle/>
        <a:p>
          <a:endParaRPr lang="en-US"/>
        </a:p>
      </dgm:t>
    </dgm:pt>
    <dgm:pt modelId="{DB04194F-A548-4F95-9B78-4058109669D7}" type="sibTrans" cxnId="{6597B734-6121-47E2-AF11-D782A68EDF2B}">
      <dgm:prSet/>
      <dgm:spPr/>
      <dgm:t>
        <a:bodyPr/>
        <a:lstStyle/>
        <a:p>
          <a:endParaRPr lang="en-US"/>
        </a:p>
      </dgm:t>
    </dgm:pt>
    <dgm:pt modelId="{7407D61D-E1AA-48BB-BD63-8940964196B3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Bahnschrift" panose="020B0502040204020203" pitchFamily="34" charset="0"/>
            </a:rPr>
            <a:t>Kanban</a:t>
          </a:r>
        </a:p>
      </dgm:t>
    </dgm:pt>
    <dgm:pt modelId="{84F9EF85-04EF-4F83-B87A-B78C42F8387F}" type="parTrans" cxnId="{96DBE75D-A7C3-42DD-9ED3-98656A3DD18C}">
      <dgm:prSet/>
      <dgm:spPr/>
      <dgm:t>
        <a:bodyPr/>
        <a:lstStyle/>
        <a:p>
          <a:endParaRPr lang="en-US"/>
        </a:p>
      </dgm:t>
    </dgm:pt>
    <dgm:pt modelId="{1BE59E20-B59A-4C79-A839-608D48348A64}" type="sibTrans" cxnId="{96DBE75D-A7C3-42DD-9ED3-98656A3DD18C}">
      <dgm:prSet/>
      <dgm:spPr/>
      <dgm:t>
        <a:bodyPr/>
        <a:lstStyle/>
        <a:p>
          <a:endParaRPr lang="en-US"/>
        </a:p>
      </dgm:t>
    </dgm:pt>
    <dgm:pt modelId="{B42C82BC-C96A-42B5-9B7E-54AE7A459820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Bahnschrift" panose="020B0502040204020203" pitchFamily="34" charset="0"/>
            </a:rPr>
            <a:t>Linux</a:t>
          </a:r>
        </a:p>
      </dgm:t>
    </dgm:pt>
    <dgm:pt modelId="{5694812D-F3B7-41A9-B2EB-F9C01773E4C3}" type="parTrans" cxnId="{D262EA52-A8DB-4D99-AA34-88AA3651BDE5}">
      <dgm:prSet/>
      <dgm:spPr/>
      <dgm:t>
        <a:bodyPr/>
        <a:lstStyle/>
        <a:p>
          <a:endParaRPr lang="en-US"/>
        </a:p>
      </dgm:t>
    </dgm:pt>
    <dgm:pt modelId="{2C8E5758-D497-4297-A34E-279A6AE7D7E1}" type="sibTrans" cxnId="{D262EA52-A8DB-4D99-AA34-88AA3651BDE5}">
      <dgm:prSet/>
      <dgm:spPr/>
      <dgm:t>
        <a:bodyPr/>
        <a:lstStyle/>
        <a:p>
          <a:endParaRPr lang="en-US"/>
        </a:p>
      </dgm:t>
    </dgm:pt>
    <dgm:pt modelId="{5504EF28-F3B5-4ED0-9E79-99F9C0B9695B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Bahnschrift" panose="020B0502040204020203" pitchFamily="34" charset="0"/>
            </a:rPr>
            <a:t>Debugging with windbg</a:t>
          </a:r>
        </a:p>
      </dgm:t>
    </dgm:pt>
    <dgm:pt modelId="{CEA29108-4CBC-4DA6-B168-90586F83D348}" type="parTrans" cxnId="{6E53D4EB-B672-4087-8D95-DD504BD6B453}">
      <dgm:prSet/>
      <dgm:spPr/>
      <dgm:t>
        <a:bodyPr/>
        <a:lstStyle/>
        <a:p>
          <a:endParaRPr lang="en-US"/>
        </a:p>
      </dgm:t>
    </dgm:pt>
    <dgm:pt modelId="{9EF293CF-064E-460B-B29A-12B03D5DD0EC}" type="sibTrans" cxnId="{6E53D4EB-B672-4087-8D95-DD504BD6B453}">
      <dgm:prSet/>
      <dgm:spPr/>
      <dgm:t>
        <a:bodyPr/>
        <a:lstStyle/>
        <a:p>
          <a:endParaRPr lang="en-US"/>
        </a:p>
      </dgm:t>
    </dgm:pt>
    <dgm:pt modelId="{94927E6E-4652-45A9-A915-5ACE5CD97F77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Bahnschrift" panose="020B0502040204020203" pitchFamily="34" charset="0"/>
            </a:rPr>
            <a:t>Debugging with process debuggers</a:t>
          </a:r>
        </a:p>
      </dgm:t>
    </dgm:pt>
    <dgm:pt modelId="{6A03328C-EDA6-470A-A274-A0E82A488FF5}" type="parTrans" cxnId="{40C11B0F-0380-43B9-B40C-696BA1774340}">
      <dgm:prSet/>
      <dgm:spPr/>
      <dgm:t>
        <a:bodyPr/>
        <a:lstStyle/>
        <a:p>
          <a:endParaRPr lang="en-US"/>
        </a:p>
      </dgm:t>
    </dgm:pt>
    <dgm:pt modelId="{243CF308-8062-4C0A-A0E5-8E20704C9F2D}" type="sibTrans" cxnId="{40C11B0F-0380-43B9-B40C-696BA1774340}">
      <dgm:prSet/>
      <dgm:spPr/>
      <dgm:t>
        <a:bodyPr/>
        <a:lstStyle/>
        <a:p>
          <a:endParaRPr lang="en-US"/>
        </a:p>
      </dgm:t>
    </dgm:pt>
    <dgm:pt modelId="{1E6870D7-FE62-4BB6-80C4-BF0410A505F9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Bahnschrift" panose="020B0502040204020203" pitchFamily="34" charset="0"/>
            </a:rPr>
            <a:t>Bios Deployments</a:t>
          </a:r>
        </a:p>
      </dgm:t>
    </dgm:pt>
    <dgm:pt modelId="{CC0E7CE6-ADAF-4FB9-A4A7-F23759039309}" type="parTrans" cxnId="{454BA27D-9323-44AA-B39A-C6C4788CE5FD}">
      <dgm:prSet/>
      <dgm:spPr/>
      <dgm:t>
        <a:bodyPr/>
        <a:lstStyle/>
        <a:p>
          <a:endParaRPr lang="en-US"/>
        </a:p>
      </dgm:t>
    </dgm:pt>
    <dgm:pt modelId="{1FFCA588-6704-4F2B-9AE2-8EBE1F921C86}" type="sibTrans" cxnId="{454BA27D-9323-44AA-B39A-C6C4788CE5FD}">
      <dgm:prSet/>
      <dgm:spPr/>
      <dgm:t>
        <a:bodyPr/>
        <a:lstStyle/>
        <a:p>
          <a:endParaRPr lang="en-US"/>
        </a:p>
      </dgm:t>
    </dgm:pt>
    <dgm:pt modelId="{D44E9C12-F10E-418B-BA1E-39F74F467498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solidFill>
          <a:schemeClr val="accent4">
            <a:lumMod val="20000"/>
            <a:lumOff val="80000"/>
          </a:schemeClr>
        </a:solidFill>
      </dgm:spPr>
      <dgm:t>
        <a:bodyPr/>
        <a:lstStyle/>
        <a:p>
          <a:r>
            <a:rPr lang="en-US" b="1">
              <a:latin typeface="Bahnschrift" panose="020B0502040204020203" pitchFamily="34" charset="0"/>
            </a:rPr>
            <a:t>Debugging</a:t>
          </a:r>
        </a:p>
      </dgm:t>
    </dgm:pt>
    <dgm:pt modelId="{C13EBA34-FAB2-4587-815C-6784D94BE5C9}" type="parTrans" cxnId="{D1C3DC04-63F8-4536-AA6D-C5C5FF65F6E7}">
      <dgm:prSet/>
      <dgm:spPr/>
      <dgm:t>
        <a:bodyPr/>
        <a:lstStyle/>
        <a:p>
          <a:endParaRPr lang="en-US"/>
        </a:p>
      </dgm:t>
    </dgm:pt>
    <dgm:pt modelId="{F0EE367C-BE82-4D27-8770-ECC8893FEF41}" type="sibTrans" cxnId="{D1C3DC04-63F8-4536-AA6D-C5C5FF65F6E7}">
      <dgm:prSet/>
      <dgm:spPr/>
      <dgm:t>
        <a:bodyPr/>
        <a:lstStyle/>
        <a:p>
          <a:endParaRPr lang="en-US"/>
        </a:p>
      </dgm:t>
    </dgm:pt>
    <dgm:pt modelId="{52E89EF1-703D-48D2-880D-6A6276C98CA8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Bahnschrift" panose="020B0502040204020203" pitchFamily="34" charset="0"/>
            </a:rPr>
            <a:t>Testing</a:t>
          </a:r>
        </a:p>
      </dgm:t>
    </dgm:pt>
    <dgm:pt modelId="{664040F1-DF7F-4B0F-845A-1652108330D9}" type="parTrans" cxnId="{38816426-47EC-4FED-A589-50B37989B537}">
      <dgm:prSet/>
      <dgm:spPr/>
      <dgm:t>
        <a:bodyPr/>
        <a:lstStyle/>
        <a:p>
          <a:endParaRPr lang="en-US"/>
        </a:p>
      </dgm:t>
    </dgm:pt>
    <dgm:pt modelId="{8AAEDDF3-4C8C-430C-975A-91071549A90A}" type="sibTrans" cxnId="{38816426-47EC-4FED-A589-50B37989B537}">
      <dgm:prSet/>
      <dgm:spPr/>
      <dgm:t>
        <a:bodyPr/>
        <a:lstStyle/>
        <a:p>
          <a:endParaRPr lang="en-US"/>
        </a:p>
      </dgm:t>
    </dgm:pt>
    <dgm:pt modelId="{E542EC67-2601-422F-9E14-C6DB4044426B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Bahnschrift" panose="020B0502040204020203" pitchFamily="34" charset="0"/>
            </a:rPr>
            <a:t>OS Deployments</a:t>
          </a:r>
        </a:p>
      </dgm:t>
    </dgm:pt>
    <dgm:pt modelId="{148AFCD0-853A-4988-9AE7-59D8F628FDAF}" type="parTrans" cxnId="{A96B3EC3-3684-4660-B654-6BAC4DD61648}">
      <dgm:prSet/>
      <dgm:spPr/>
      <dgm:t>
        <a:bodyPr/>
        <a:lstStyle/>
        <a:p>
          <a:endParaRPr lang="en-US"/>
        </a:p>
      </dgm:t>
    </dgm:pt>
    <dgm:pt modelId="{6DE010B6-2F39-4031-8599-D148D5756A84}" type="sibTrans" cxnId="{A96B3EC3-3684-4660-B654-6BAC4DD61648}">
      <dgm:prSet/>
      <dgm:spPr/>
      <dgm:t>
        <a:bodyPr/>
        <a:lstStyle/>
        <a:p>
          <a:endParaRPr lang="en-US"/>
        </a:p>
      </dgm:t>
    </dgm:pt>
    <dgm:pt modelId="{F7980493-F125-49AC-9673-B64AFE7C3012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solidFill>
          <a:schemeClr val="accent4">
            <a:lumMod val="20000"/>
            <a:lumOff val="80000"/>
          </a:schemeClr>
        </a:solidFill>
      </dgm:spPr>
      <dgm:t>
        <a:bodyPr/>
        <a:lstStyle/>
        <a:p>
          <a:r>
            <a:rPr lang="en-US" b="1">
              <a:latin typeface="Bahnschrift" panose="020B0502040204020203" pitchFamily="34" charset="0"/>
            </a:rPr>
            <a:t>Business Communications</a:t>
          </a:r>
        </a:p>
      </dgm:t>
    </dgm:pt>
    <dgm:pt modelId="{08B29977-5BBA-4CD5-BDD2-CDEC1E245C7E}" type="parTrans" cxnId="{2533C667-5A3D-46E2-A217-7AEB033B0B52}">
      <dgm:prSet/>
      <dgm:spPr/>
      <dgm:t>
        <a:bodyPr/>
        <a:lstStyle/>
        <a:p>
          <a:endParaRPr lang="en-US"/>
        </a:p>
      </dgm:t>
    </dgm:pt>
    <dgm:pt modelId="{87AFDF7B-7C46-4602-BD74-9690713B5544}" type="sibTrans" cxnId="{2533C667-5A3D-46E2-A217-7AEB033B0B52}">
      <dgm:prSet/>
      <dgm:spPr/>
      <dgm:t>
        <a:bodyPr/>
        <a:lstStyle/>
        <a:p>
          <a:endParaRPr lang="en-US"/>
        </a:p>
      </dgm:t>
    </dgm:pt>
    <dgm:pt modelId="{995CE9D9-9C9F-44CF-B647-4931D619546F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solidFill>
          <a:schemeClr val="accent4">
            <a:lumMod val="20000"/>
            <a:lumOff val="80000"/>
          </a:schemeClr>
        </a:solidFill>
      </dgm:spPr>
      <dgm:t>
        <a:bodyPr/>
        <a:lstStyle/>
        <a:p>
          <a:r>
            <a:rPr lang="en-US" b="1">
              <a:latin typeface="Bahnschrift" panose="020B0502040204020203" pitchFamily="34" charset="0"/>
            </a:rPr>
            <a:t>Community Building</a:t>
          </a:r>
        </a:p>
      </dgm:t>
    </dgm:pt>
    <dgm:pt modelId="{105660E8-95B0-4A5B-9B9C-7598E1BC6A34}" type="parTrans" cxnId="{2F980D89-673D-44A2-A8D5-1C41CA70F52B}">
      <dgm:prSet/>
      <dgm:spPr/>
      <dgm:t>
        <a:bodyPr/>
        <a:lstStyle/>
        <a:p>
          <a:endParaRPr lang="en-US"/>
        </a:p>
      </dgm:t>
    </dgm:pt>
    <dgm:pt modelId="{2F54D10F-9476-4D56-915E-AEA8D506EA1E}" type="sibTrans" cxnId="{2F980D89-673D-44A2-A8D5-1C41CA70F52B}">
      <dgm:prSet/>
      <dgm:spPr/>
      <dgm:t>
        <a:bodyPr/>
        <a:lstStyle/>
        <a:p>
          <a:endParaRPr lang="en-US"/>
        </a:p>
      </dgm:t>
    </dgm:pt>
    <dgm:pt modelId="{48983577-2E4D-460E-B4C5-B04031A78BA5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Bahnschrift" panose="020B0502040204020203" pitchFamily="34" charset="0"/>
            </a:rPr>
            <a:t>PCB Soldering</a:t>
          </a:r>
        </a:p>
      </dgm:t>
    </dgm:pt>
    <dgm:pt modelId="{4E7E3FF5-8F4B-42D3-B3A1-8EB63D168B22}" type="parTrans" cxnId="{ED9A1878-20CE-4634-BD3C-6EF8D814D1BA}">
      <dgm:prSet/>
      <dgm:spPr/>
      <dgm:t>
        <a:bodyPr/>
        <a:lstStyle/>
        <a:p>
          <a:endParaRPr lang="en-US"/>
        </a:p>
      </dgm:t>
    </dgm:pt>
    <dgm:pt modelId="{0A0E0307-40ED-41BB-BB25-E74AADF0BBC0}" type="sibTrans" cxnId="{ED9A1878-20CE-4634-BD3C-6EF8D814D1BA}">
      <dgm:prSet/>
      <dgm:spPr/>
      <dgm:t>
        <a:bodyPr/>
        <a:lstStyle/>
        <a:p>
          <a:endParaRPr lang="en-US"/>
        </a:p>
      </dgm:t>
    </dgm:pt>
    <dgm:pt modelId="{A629D417-A859-4DE8-9F8C-BEA5A4AD694E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Bahnschrift" panose="020B0502040204020203" pitchFamily="34" charset="0"/>
            </a:rPr>
            <a:t>Laptop repair</a:t>
          </a:r>
        </a:p>
      </dgm:t>
    </dgm:pt>
    <dgm:pt modelId="{992C171E-F6E6-4D36-984A-32C5D2743205}" type="parTrans" cxnId="{86BF30BD-A721-4B49-8617-A703E4238156}">
      <dgm:prSet/>
      <dgm:spPr/>
      <dgm:t>
        <a:bodyPr/>
        <a:lstStyle/>
        <a:p>
          <a:endParaRPr lang="en-US"/>
        </a:p>
      </dgm:t>
    </dgm:pt>
    <dgm:pt modelId="{B928671C-C98B-46B8-9589-E2C91C34A5C5}" type="sibTrans" cxnId="{86BF30BD-A721-4B49-8617-A703E4238156}">
      <dgm:prSet/>
      <dgm:spPr/>
      <dgm:t>
        <a:bodyPr/>
        <a:lstStyle/>
        <a:p>
          <a:endParaRPr lang="en-US"/>
        </a:p>
      </dgm:t>
    </dgm:pt>
    <dgm:pt modelId="{D5186A75-DBB2-40B1-ADF0-E36159A22490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Bahnschrift" panose="020B0502040204020203" pitchFamily="34" charset="0"/>
            </a:rPr>
            <a:t>Technical Writing</a:t>
          </a:r>
        </a:p>
      </dgm:t>
    </dgm:pt>
    <dgm:pt modelId="{45A87129-C722-4F10-A2BF-DA5DDD029B2C}" type="parTrans" cxnId="{EBA7A529-ABD9-4A77-838A-30311474A6B3}">
      <dgm:prSet/>
      <dgm:spPr/>
      <dgm:t>
        <a:bodyPr/>
        <a:lstStyle/>
        <a:p>
          <a:endParaRPr lang="en-US"/>
        </a:p>
      </dgm:t>
    </dgm:pt>
    <dgm:pt modelId="{5B50B3BC-68B2-4472-8B8E-83A31730AC0E}" type="sibTrans" cxnId="{EBA7A529-ABD9-4A77-838A-30311474A6B3}">
      <dgm:prSet/>
      <dgm:spPr/>
      <dgm:t>
        <a:bodyPr/>
        <a:lstStyle/>
        <a:p>
          <a:endParaRPr lang="en-US"/>
        </a:p>
      </dgm:t>
    </dgm:pt>
    <dgm:pt modelId="{8FB5C7B3-859A-4738-8757-D50FE18B3EC0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solidFill>
          <a:schemeClr val="accent4">
            <a:lumMod val="20000"/>
            <a:lumOff val="80000"/>
          </a:schemeClr>
        </a:solidFill>
      </dgm:spPr>
      <dgm:t>
        <a:bodyPr/>
        <a:lstStyle/>
        <a:p>
          <a:r>
            <a:rPr lang="en-US" b="1">
              <a:latin typeface="Bahnschrift" panose="020B0502040204020203" pitchFamily="34" charset="0"/>
            </a:rPr>
            <a:t>Public Speaking</a:t>
          </a:r>
        </a:p>
      </dgm:t>
    </dgm:pt>
    <dgm:pt modelId="{ACB9B860-59FD-4697-A83D-E9DB68CD15D9}" type="parTrans" cxnId="{F0EAA7CC-DF04-425E-9CCE-6293631B6E96}">
      <dgm:prSet/>
      <dgm:spPr/>
      <dgm:t>
        <a:bodyPr/>
        <a:lstStyle/>
        <a:p>
          <a:endParaRPr lang="en-US"/>
        </a:p>
      </dgm:t>
    </dgm:pt>
    <dgm:pt modelId="{C691FC54-2E6C-4028-AE8B-09BB9B18D1BC}" type="sibTrans" cxnId="{F0EAA7CC-DF04-425E-9CCE-6293631B6E96}">
      <dgm:prSet/>
      <dgm:spPr/>
      <dgm:t>
        <a:bodyPr/>
        <a:lstStyle/>
        <a:p>
          <a:endParaRPr lang="en-US"/>
        </a:p>
      </dgm:t>
    </dgm:pt>
    <dgm:pt modelId="{D1C5CF5B-1EA0-4BD4-940E-C03581613232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Bahnschrift" panose="020B0502040204020203" pitchFamily="34" charset="0"/>
            </a:rPr>
            <a:t>Event Hosting</a:t>
          </a:r>
        </a:p>
      </dgm:t>
    </dgm:pt>
    <dgm:pt modelId="{DEA0B3E2-1DA9-4C0F-9BC5-5748FEE70F7E}" type="parTrans" cxnId="{82B01489-813B-4AA5-8ED9-B70ABBEDA6CC}">
      <dgm:prSet/>
      <dgm:spPr/>
      <dgm:t>
        <a:bodyPr/>
        <a:lstStyle/>
        <a:p>
          <a:endParaRPr lang="en-US"/>
        </a:p>
      </dgm:t>
    </dgm:pt>
    <dgm:pt modelId="{A75E2891-9C96-4686-86A2-AB6BD8F36236}" type="sibTrans" cxnId="{82B01489-813B-4AA5-8ED9-B70ABBEDA6CC}">
      <dgm:prSet/>
      <dgm:spPr/>
      <dgm:t>
        <a:bodyPr/>
        <a:lstStyle/>
        <a:p>
          <a:endParaRPr lang="en-US"/>
        </a:p>
      </dgm:t>
    </dgm:pt>
    <dgm:pt modelId="{93B46517-5610-4F8C-B242-F695BE01A72F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Bahnschrift" panose="020B0502040204020203" pitchFamily="34" charset="0"/>
            </a:rPr>
            <a:t>Software Engineering</a:t>
          </a:r>
        </a:p>
      </dgm:t>
    </dgm:pt>
    <dgm:pt modelId="{17482A39-654E-4CF0-9AAC-829AF6B23FF9}" type="parTrans" cxnId="{E9A73EA1-050A-4E02-98E8-6811D2F28B1B}">
      <dgm:prSet/>
      <dgm:spPr/>
      <dgm:t>
        <a:bodyPr/>
        <a:lstStyle/>
        <a:p>
          <a:endParaRPr lang="en-US"/>
        </a:p>
      </dgm:t>
    </dgm:pt>
    <dgm:pt modelId="{A87DA368-EC90-46A7-A5C3-3FB42B7B8740}" type="sibTrans" cxnId="{E9A73EA1-050A-4E02-98E8-6811D2F28B1B}">
      <dgm:prSet/>
      <dgm:spPr/>
      <dgm:t>
        <a:bodyPr/>
        <a:lstStyle/>
        <a:p>
          <a:endParaRPr lang="en-US"/>
        </a:p>
      </dgm:t>
    </dgm:pt>
    <dgm:pt modelId="{BD33A8B6-0AA2-449D-85C5-CBF4AED65F6F}" type="pres">
      <dgm:prSet presAssocID="{5EB75022-46D9-4D47-ABE7-63A8A0223EC3}" presName="Name0" presStyleCnt="0">
        <dgm:presLayoutVars>
          <dgm:dir/>
          <dgm:resizeHandles/>
        </dgm:presLayoutVars>
      </dgm:prSet>
      <dgm:spPr/>
    </dgm:pt>
    <dgm:pt modelId="{9A772F6E-F84E-4594-AEF2-510A27D38BF6}" type="pres">
      <dgm:prSet presAssocID="{A9EE1E7F-0EFB-4130-980C-D16CC727B207}" presName="Name5" presStyleLbl="node1" presStyleIdx="0" presStyleCnt="20"/>
      <dgm:spPr>
        <a:prstGeom prst="flowChartTerminator">
          <a:avLst/>
        </a:prstGeom>
      </dgm:spPr>
    </dgm:pt>
    <dgm:pt modelId="{DBB85A4E-FDB9-4A1B-A01A-AAEFBFD00DBF}" type="pres">
      <dgm:prSet presAssocID="{0BBA7408-E96D-49AA-9E32-CFC130DC3BE8}" presName="Name5" presStyleLbl="node1" presStyleIdx="1" presStyleCnt="20"/>
      <dgm:spPr>
        <a:prstGeom prst="flowChartTerminator">
          <a:avLst/>
        </a:prstGeom>
      </dgm:spPr>
    </dgm:pt>
    <dgm:pt modelId="{EF0DA549-73DF-4EB8-97FB-B9A198496294}" type="pres">
      <dgm:prSet presAssocID="{2A31D41E-D5B7-4934-86D3-87BDCC613866}" presName="Name5" presStyleLbl="node1" presStyleIdx="2" presStyleCnt="20"/>
      <dgm:spPr>
        <a:prstGeom prst="flowChartTerminator">
          <a:avLst/>
        </a:prstGeom>
      </dgm:spPr>
    </dgm:pt>
    <dgm:pt modelId="{B645CBAC-CD18-4A5B-906C-DC11B16EC4FC}" type="pres">
      <dgm:prSet presAssocID="{6DEFF389-9460-4109-AF42-74B85B491E73}" presName="Name5" presStyleLbl="node1" presStyleIdx="3" presStyleCnt="20"/>
      <dgm:spPr>
        <a:prstGeom prst="flowChartTerminator">
          <a:avLst/>
        </a:prstGeom>
      </dgm:spPr>
    </dgm:pt>
    <dgm:pt modelId="{E149DD48-DC60-445A-818A-1785B53E0512}" type="pres">
      <dgm:prSet presAssocID="{7407D61D-E1AA-48BB-BD63-8940964196B3}" presName="Name5" presStyleLbl="node1" presStyleIdx="4" presStyleCnt="20"/>
      <dgm:spPr>
        <a:prstGeom prst="flowChartTerminator">
          <a:avLst/>
        </a:prstGeom>
      </dgm:spPr>
    </dgm:pt>
    <dgm:pt modelId="{BBDA62EC-D40A-4FB2-AF84-46AFF688FEF8}" type="pres">
      <dgm:prSet presAssocID="{B42C82BC-C96A-42B5-9B7E-54AE7A459820}" presName="Name5" presStyleLbl="node1" presStyleIdx="5" presStyleCnt="20"/>
      <dgm:spPr>
        <a:prstGeom prst="flowChartTerminator">
          <a:avLst/>
        </a:prstGeom>
      </dgm:spPr>
    </dgm:pt>
    <dgm:pt modelId="{C34602DD-6AAD-4E37-B7D0-253CF6D23AB9}" type="pres">
      <dgm:prSet presAssocID="{5504EF28-F3B5-4ED0-9E79-99F9C0B9695B}" presName="Name5" presStyleLbl="node1" presStyleIdx="6" presStyleCnt="20"/>
      <dgm:spPr>
        <a:prstGeom prst="flowChartTerminator">
          <a:avLst/>
        </a:prstGeom>
      </dgm:spPr>
    </dgm:pt>
    <dgm:pt modelId="{BC8DE469-03E2-4ABA-A9C3-4FDE1AD0173E}" type="pres">
      <dgm:prSet presAssocID="{94927E6E-4652-45A9-A915-5ACE5CD97F77}" presName="Name5" presStyleLbl="node1" presStyleIdx="7" presStyleCnt="20"/>
      <dgm:spPr>
        <a:prstGeom prst="flowChartTerminator">
          <a:avLst/>
        </a:prstGeom>
      </dgm:spPr>
    </dgm:pt>
    <dgm:pt modelId="{93BF7C64-B455-4D96-8307-E1651397369E}" type="pres">
      <dgm:prSet presAssocID="{1E6870D7-FE62-4BB6-80C4-BF0410A505F9}" presName="Name5" presStyleLbl="node1" presStyleIdx="8" presStyleCnt="20"/>
      <dgm:spPr>
        <a:prstGeom prst="flowChartTerminator">
          <a:avLst/>
        </a:prstGeom>
      </dgm:spPr>
    </dgm:pt>
    <dgm:pt modelId="{5FF0E790-78E4-4684-AC36-7978C0F5EF86}" type="pres">
      <dgm:prSet presAssocID="{D44E9C12-F10E-418B-BA1E-39F74F467498}" presName="Name5" presStyleLbl="node1" presStyleIdx="9" presStyleCnt="20"/>
      <dgm:spPr>
        <a:prstGeom prst="flowChartTerminator">
          <a:avLst/>
        </a:prstGeom>
      </dgm:spPr>
    </dgm:pt>
    <dgm:pt modelId="{70BC940A-42C8-4168-BE84-4E9CDF22C8C3}" type="pres">
      <dgm:prSet presAssocID="{52E89EF1-703D-48D2-880D-6A6276C98CA8}" presName="Name5" presStyleLbl="node1" presStyleIdx="10" presStyleCnt="20"/>
      <dgm:spPr>
        <a:prstGeom prst="flowChartTerminator">
          <a:avLst/>
        </a:prstGeom>
      </dgm:spPr>
    </dgm:pt>
    <dgm:pt modelId="{42F68563-3433-4C59-9744-7EDE8BE83371}" type="pres">
      <dgm:prSet presAssocID="{E542EC67-2601-422F-9E14-C6DB4044426B}" presName="Name5" presStyleLbl="node1" presStyleIdx="11" presStyleCnt="20"/>
      <dgm:spPr>
        <a:prstGeom prst="flowChartTerminator">
          <a:avLst/>
        </a:prstGeom>
      </dgm:spPr>
    </dgm:pt>
    <dgm:pt modelId="{25BBBA6C-6CD1-45B9-A940-26437B38C853}" type="pres">
      <dgm:prSet presAssocID="{F7980493-F125-49AC-9673-B64AFE7C3012}" presName="Name5" presStyleLbl="node1" presStyleIdx="12" presStyleCnt="20"/>
      <dgm:spPr>
        <a:prstGeom prst="flowChartTerminator">
          <a:avLst/>
        </a:prstGeom>
      </dgm:spPr>
    </dgm:pt>
    <dgm:pt modelId="{80250EBF-292D-42AD-A412-88AC5A31FF26}" type="pres">
      <dgm:prSet presAssocID="{995CE9D9-9C9F-44CF-B647-4931D619546F}" presName="Name5" presStyleLbl="node1" presStyleIdx="13" presStyleCnt="20"/>
      <dgm:spPr>
        <a:prstGeom prst="flowChartTerminator">
          <a:avLst/>
        </a:prstGeom>
      </dgm:spPr>
    </dgm:pt>
    <dgm:pt modelId="{A58BC2D4-36B4-4341-9C87-6F6D26B24257}" type="pres">
      <dgm:prSet presAssocID="{48983577-2E4D-460E-B4C5-B04031A78BA5}" presName="Name5" presStyleLbl="node1" presStyleIdx="14" presStyleCnt="20"/>
      <dgm:spPr>
        <a:prstGeom prst="flowChartTerminator">
          <a:avLst/>
        </a:prstGeom>
      </dgm:spPr>
    </dgm:pt>
    <dgm:pt modelId="{73C765A2-9115-48FF-8148-8B32DFB1477A}" type="pres">
      <dgm:prSet presAssocID="{A629D417-A859-4DE8-9F8C-BEA5A4AD694E}" presName="Name5" presStyleLbl="node1" presStyleIdx="15" presStyleCnt="20"/>
      <dgm:spPr>
        <a:prstGeom prst="flowChartTerminator">
          <a:avLst/>
        </a:prstGeom>
      </dgm:spPr>
    </dgm:pt>
    <dgm:pt modelId="{1D72B55A-BA86-4DF0-A981-144C9C85776A}" type="pres">
      <dgm:prSet presAssocID="{D5186A75-DBB2-40B1-ADF0-E36159A22490}" presName="Name5" presStyleLbl="node1" presStyleIdx="16" presStyleCnt="20"/>
      <dgm:spPr>
        <a:prstGeom prst="flowChartTerminator">
          <a:avLst/>
        </a:prstGeom>
      </dgm:spPr>
    </dgm:pt>
    <dgm:pt modelId="{F7FCE20D-7945-4E7A-8349-8C605242FABE}" type="pres">
      <dgm:prSet presAssocID="{8FB5C7B3-859A-4738-8757-D50FE18B3EC0}" presName="Name5" presStyleLbl="node1" presStyleIdx="17" presStyleCnt="20"/>
      <dgm:spPr>
        <a:prstGeom prst="flowChartTerminator">
          <a:avLst/>
        </a:prstGeom>
      </dgm:spPr>
    </dgm:pt>
    <dgm:pt modelId="{BF027A43-EC8B-43E1-A639-C846A1AC91E2}" type="pres">
      <dgm:prSet presAssocID="{D1C5CF5B-1EA0-4BD4-940E-C03581613232}" presName="Name5" presStyleLbl="node1" presStyleIdx="18" presStyleCnt="20"/>
      <dgm:spPr>
        <a:prstGeom prst="flowChartTerminator">
          <a:avLst/>
        </a:prstGeom>
      </dgm:spPr>
    </dgm:pt>
    <dgm:pt modelId="{9A05F02B-B65D-48F8-99DE-D06C4F5B93C9}" type="pres">
      <dgm:prSet presAssocID="{93B46517-5610-4F8C-B242-F695BE01A72F}" presName="Name5" presStyleLbl="node1" presStyleIdx="19" presStyleCnt="20"/>
      <dgm:spPr>
        <a:prstGeom prst="flowChartTerminator">
          <a:avLst/>
        </a:prstGeom>
      </dgm:spPr>
    </dgm:pt>
  </dgm:ptLst>
  <dgm:cxnLst>
    <dgm:cxn modelId="{93618901-326B-40E8-81FE-4A90A71145D3}" type="presOf" srcId="{B42C82BC-C96A-42B5-9B7E-54AE7A459820}" destId="{BBDA62EC-D40A-4FB2-AF84-46AFF688FEF8}" srcOrd="0" destOrd="0" presId="urn:diagrams.loki3.com/WordSnake"/>
    <dgm:cxn modelId="{D1C3DC04-63F8-4536-AA6D-C5C5FF65F6E7}" srcId="{5EB75022-46D9-4D47-ABE7-63A8A0223EC3}" destId="{D44E9C12-F10E-418B-BA1E-39F74F467498}" srcOrd="9" destOrd="0" parTransId="{C13EBA34-FAB2-4587-815C-6784D94BE5C9}" sibTransId="{F0EE367C-BE82-4D27-8770-ECC8893FEF41}"/>
    <dgm:cxn modelId="{D2FFF904-0732-4256-9036-1EA05212D0C9}" type="presOf" srcId="{5504EF28-F3B5-4ED0-9E79-99F9C0B9695B}" destId="{C34602DD-6AAD-4E37-B7D0-253CF6D23AB9}" srcOrd="0" destOrd="0" presId="urn:diagrams.loki3.com/WordSnake"/>
    <dgm:cxn modelId="{5C489307-399E-4B5A-8CFB-5D55EA964714}" type="presOf" srcId="{A629D417-A859-4DE8-9F8C-BEA5A4AD694E}" destId="{73C765A2-9115-48FF-8148-8B32DFB1477A}" srcOrd="0" destOrd="0" presId="urn:diagrams.loki3.com/WordSnake"/>
    <dgm:cxn modelId="{9E6BC107-982C-46E7-BFAB-442FAC49DC92}" type="presOf" srcId="{8FB5C7B3-859A-4738-8757-D50FE18B3EC0}" destId="{F7FCE20D-7945-4E7A-8349-8C605242FABE}" srcOrd="0" destOrd="0" presId="urn:diagrams.loki3.com/WordSnake"/>
    <dgm:cxn modelId="{E2A60408-9674-4EFB-94DE-675B14E166CA}" type="presOf" srcId="{D1C5CF5B-1EA0-4BD4-940E-C03581613232}" destId="{BF027A43-EC8B-43E1-A639-C846A1AC91E2}" srcOrd="0" destOrd="0" presId="urn:diagrams.loki3.com/WordSnake"/>
    <dgm:cxn modelId="{7852AE08-EA97-4372-AC7C-C5FD4C194FAE}" type="presOf" srcId="{1E6870D7-FE62-4BB6-80C4-BF0410A505F9}" destId="{93BF7C64-B455-4D96-8307-E1651397369E}" srcOrd="0" destOrd="0" presId="urn:diagrams.loki3.com/WordSnake"/>
    <dgm:cxn modelId="{40C11B0F-0380-43B9-B40C-696BA1774340}" srcId="{5EB75022-46D9-4D47-ABE7-63A8A0223EC3}" destId="{94927E6E-4652-45A9-A915-5ACE5CD97F77}" srcOrd="7" destOrd="0" parTransId="{6A03328C-EDA6-470A-A274-A0E82A488FF5}" sibTransId="{243CF308-8062-4C0A-A0E5-8E20704C9F2D}"/>
    <dgm:cxn modelId="{CE08A711-E64F-4E3C-AA47-1FCAF57CF2FF}" type="presOf" srcId="{7407D61D-E1AA-48BB-BD63-8940964196B3}" destId="{E149DD48-DC60-445A-818A-1785B53E0512}" srcOrd="0" destOrd="0" presId="urn:diagrams.loki3.com/WordSnake"/>
    <dgm:cxn modelId="{38816426-47EC-4FED-A589-50B37989B537}" srcId="{5EB75022-46D9-4D47-ABE7-63A8A0223EC3}" destId="{52E89EF1-703D-48D2-880D-6A6276C98CA8}" srcOrd="10" destOrd="0" parTransId="{664040F1-DF7F-4B0F-845A-1652108330D9}" sibTransId="{8AAEDDF3-4C8C-430C-975A-91071549A90A}"/>
    <dgm:cxn modelId="{EBA7A529-ABD9-4A77-838A-30311474A6B3}" srcId="{5EB75022-46D9-4D47-ABE7-63A8A0223EC3}" destId="{D5186A75-DBB2-40B1-ADF0-E36159A22490}" srcOrd="16" destOrd="0" parTransId="{45A87129-C722-4F10-A2BF-DA5DDD029B2C}" sibTransId="{5B50B3BC-68B2-4472-8B8E-83A31730AC0E}"/>
    <dgm:cxn modelId="{6597B734-6121-47E2-AF11-D782A68EDF2B}" srcId="{5EB75022-46D9-4D47-ABE7-63A8A0223EC3}" destId="{6DEFF389-9460-4109-AF42-74B85B491E73}" srcOrd="3" destOrd="0" parTransId="{257CB4AA-216A-4D21-AA88-6B4A600FFD5B}" sibTransId="{DB04194F-A548-4F95-9B78-4058109669D7}"/>
    <dgm:cxn modelId="{6D8C9838-943B-4469-8176-DCAAB7EB3566}" srcId="{5EB75022-46D9-4D47-ABE7-63A8A0223EC3}" destId="{2A31D41E-D5B7-4934-86D3-87BDCC613866}" srcOrd="2" destOrd="0" parTransId="{B05D4D20-20FB-497B-9367-FC4338D268AB}" sibTransId="{A1CE831E-A336-48C0-B050-2F77DA8E7BCD}"/>
    <dgm:cxn modelId="{96DBE75D-A7C3-42DD-9ED3-98656A3DD18C}" srcId="{5EB75022-46D9-4D47-ABE7-63A8A0223EC3}" destId="{7407D61D-E1AA-48BB-BD63-8940964196B3}" srcOrd="4" destOrd="0" parTransId="{84F9EF85-04EF-4F83-B87A-B78C42F8387F}" sibTransId="{1BE59E20-B59A-4C79-A839-608D48348A64}"/>
    <dgm:cxn modelId="{106A3565-AA60-4D06-924E-A56BEA4ED199}" type="presOf" srcId="{6DEFF389-9460-4109-AF42-74B85B491E73}" destId="{B645CBAC-CD18-4A5B-906C-DC11B16EC4FC}" srcOrd="0" destOrd="0" presId="urn:diagrams.loki3.com/WordSnake"/>
    <dgm:cxn modelId="{2533C667-5A3D-46E2-A217-7AEB033B0B52}" srcId="{5EB75022-46D9-4D47-ABE7-63A8A0223EC3}" destId="{F7980493-F125-49AC-9673-B64AFE7C3012}" srcOrd="12" destOrd="0" parTransId="{08B29977-5BBA-4CD5-BDD2-CDEC1E245C7E}" sibTransId="{87AFDF7B-7C46-4602-BD74-9690713B5544}"/>
    <dgm:cxn modelId="{C598476F-632A-4B9E-9D62-B0920B10D0DC}" type="presOf" srcId="{2A31D41E-D5B7-4934-86D3-87BDCC613866}" destId="{EF0DA549-73DF-4EB8-97FB-B9A198496294}" srcOrd="0" destOrd="0" presId="urn:diagrams.loki3.com/WordSnake"/>
    <dgm:cxn modelId="{BAB66972-21AD-4D21-AE35-EFFEFE3EBC03}" type="presOf" srcId="{F7980493-F125-49AC-9673-B64AFE7C3012}" destId="{25BBBA6C-6CD1-45B9-A940-26437B38C853}" srcOrd="0" destOrd="0" presId="urn:diagrams.loki3.com/WordSnake"/>
    <dgm:cxn modelId="{D262EA52-A8DB-4D99-AA34-88AA3651BDE5}" srcId="{5EB75022-46D9-4D47-ABE7-63A8A0223EC3}" destId="{B42C82BC-C96A-42B5-9B7E-54AE7A459820}" srcOrd="5" destOrd="0" parTransId="{5694812D-F3B7-41A9-B2EB-F9C01773E4C3}" sibTransId="{2C8E5758-D497-4297-A34E-279A6AE7D7E1}"/>
    <dgm:cxn modelId="{ED9A1878-20CE-4634-BD3C-6EF8D814D1BA}" srcId="{5EB75022-46D9-4D47-ABE7-63A8A0223EC3}" destId="{48983577-2E4D-460E-B4C5-B04031A78BA5}" srcOrd="14" destOrd="0" parTransId="{4E7E3FF5-8F4B-42D3-B3A1-8EB63D168B22}" sibTransId="{0A0E0307-40ED-41BB-BB25-E74AADF0BBC0}"/>
    <dgm:cxn modelId="{454BA27D-9323-44AA-B39A-C6C4788CE5FD}" srcId="{5EB75022-46D9-4D47-ABE7-63A8A0223EC3}" destId="{1E6870D7-FE62-4BB6-80C4-BF0410A505F9}" srcOrd="8" destOrd="0" parTransId="{CC0E7CE6-ADAF-4FB9-A4A7-F23759039309}" sibTransId="{1FFCA588-6704-4F2B-9AE2-8EBE1F921C86}"/>
    <dgm:cxn modelId="{8B4E837F-3492-481E-978A-0FD14B4EC3E5}" type="presOf" srcId="{93B46517-5610-4F8C-B242-F695BE01A72F}" destId="{9A05F02B-B65D-48F8-99DE-D06C4F5B93C9}" srcOrd="0" destOrd="0" presId="urn:diagrams.loki3.com/WordSnake"/>
    <dgm:cxn modelId="{31ECCF83-9CAE-44CD-9F51-A36DD3C7DCD9}" type="presOf" srcId="{5EB75022-46D9-4D47-ABE7-63A8A0223EC3}" destId="{BD33A8B6-0AA2-449D-85C5-CBF4AED65F6F}" srcOrd="0" destOrd="0" presId="urn:diagrams.loki3.com/WordSnake"/>
    <dgm:cxn modelId="{2F980D89-673D-44A2-A8D5-1C41CA70F52B}" srcId="{5EB75022-46D9-4D47-ABE7-63A8A0223EC3}" destId="{995CE9D9-9C9F-44CF-B647-4931D619546F}" srcOrd="13" destOrd="0" parTransId="{105660E8-95B0-4A5B-9B9C-7598E1BC6A34}" sibTransId="{2F54D10F-9476-4D56-915E-AEA8D506EA1E}"/>
    <dgm:cxn modelId="{82B01489-813B-4AA5-8ED9-B70ABBEDA6CC}" srcId="{5EB75022-46D9-4D47-ABE7-63A8A0223EC3}" destId="{D1C5CF5B-1EA0-4BD4-940E-C03581613232}" srcOrd="18" destOrd="0" parTransId="{DEA0B3E2-1DA9-4C0F-9BC5-5748FEE70F7E}" sibTransId="{A75E2891-9C96-4686-86A2-AB6BD8F36236}"/>
    <dgm:cxn modelId="{4490279E-A933-40F8-94D7-B5565DEBD030}" type="presOf" srcId="{A9EE1E7F-0EFB-4130-980C-D16CC727B207}" destId="{9A772F6E-F84E-4594-AEF2-510A27D38BF6}" srcOrd="0" destOrd="0" presId="urn:diagrams.loki3.com/WordSnake"/>
    <dgm:cxn modelId="{1364AFA0-1363-4E56-BDBF-32956FD984A4}" type="presOf" srcId="{D44E9C12-F10E-418B-BA1E-39F74F467498}" destId="{5FF0E790-78E4-4684-AC36-7978C0F5EF86}" srcOrd="0" destOrd="0" presId="urn:diagrams.loki3.com/WordSnake"/>
    <dgm:cxn modelId="{E9A73EA1-050A-4E02-98E8-6811D2F28B1B}" srcId="{5EB75022-46D9-4D47-ABE7-63A8A0223EC3}" destId="{93B46517-5610-4F8C-B242-F695BE01A72F}" srcOrd="19" destOrd="0" parTransId="{17482A39-654E-4CF0-9AAC-829AF6B23FF9}" sibTransId="{A87DA368-EC90-46A7-A5C3-3FB42B7B8740}"/>
    <dgm:cxn modelId="{EC8B92A3-8C95-4024-993C-9363E97CFF10}" type="presOf" srcId="{D5186A75-DBB2-40B1-ADF0-E36159A22490}" destId="{1D72B55A-BA86-4DF0-A981-144C9C85776A}" srcOrd="0" destOrd="0" presId="urn:diagrams.loki3.com/WordSnake"/>
    <dgm:cxn modelId="{448B1FAB-EF54-47F2-84ED-48B282F9A92D}" type="presOf" srcId="{0BBA7408-E96D-49AA-9E32-CFC130DC3BE8}" destId="{DBB85A4E-FDB9-4A1B-A01A-AAEFBFD00DBF}" srcOrd="0" destOrd="0" presId="urn:diagrams.loki3.com/WordSnake"/>
    <dgm:cxn modelId="{BB5CB1AD-14D5-4BEC-AEBB-7B964CBB5DC4}" type="presOf" srcId="{E542EC67-2601-422F-9E14-C6DB4044426B}" destId="{42F68563-3433-4C59-9744-7EDE8BE83371}" srcOrd="0" destOrd="0" presId="urn:diagrams.loki3.com/WordSnake"/>
    <dgm:cxn modelId="{866AC7AF-ABE0-45BF-86FF-A421CEBCA5D7}" srcId="{5EB75022-46D9-4D47-ABE7-63A8A0223EC3}" destId="{A9EE1E7F-0EFB-4130-980C-D16CC727B207}" srcOrd="0" destOrd="0" parTransId="{82CA98FB-C57F-4C9F-A8D6-B8FE682EF048}" sibTransId="{39F4E561-EDAA-404E-B1BA-E42ACA53B902}"/>
    <dgm:cxn modelId="{F1B5D1BB-A565-405A-8159-F9615285E20C}" type="presOf" srcId="{48983577-2E4D-460E-B4C5-B04031A78BA5}" destId="{A58BC2D4-36B4-4341-9C87-6F6D26B24257}" srcOrd="0" destOrd="0" presId="urn:diagrams.loki3.com/WordSnake"/>
    <dgm:cxn modelId="{86BF30BD-A721-4B49-8617-A703E4238156}" srcId="{5EB75022-46D9-4D47-ABE7-63A8A0223EC3}" destId="{A629D417-A859-4DE8-9F8C-BEA5A4AD694E}" srcOrd="15" destOrd="0" parTransId="{992C171E-F6E6-4D36-984A-32C5D2743205}" sibTransId="{B928671C-C98B-46B8-9589-E2C91C34A5C5}"/>
    <dgm:cxn modelId="{597043BE-E45F-428D-A674-308DEA9133AF}" type="presOf" srcId="{94927E6E-4652-45A9-A915-5ACE5CD97F77}" destId="{BC8DE469-03E2-4ABA-A9C3-4FDE1AD0173E}" srcOrd="0" destOrd="0" presId="urn:diagrams.loki3.com/WordSnake"/>
    <dgm:cxn modelId="{A96B3EC3-3684-4660-B654-6BAC4DD61648}" srcId="{5EB75022-46D9-4D47-ABE7-63A8A0223EC3}" destId="{E542EC67-2601-422F-9E14-C6DB4044426B}" srcOrd="11" destOrd="0" parTransId="{148AFCD0-853A-4988-9AE7-59D8F628FDAF}" sibTransId="{6DE010B6-2F39-4031-8599-D148D5756A84}"/>
    <dgm:cxn modelId="{292E74CB-E997-4916-A6BD-4BEE0F534FA2}" type="presOf" srcId="{995CE9D9-9C9F-44CF-B647-4931D619546F}" destId="{80250EBF-292D-42AD-A412-88AC5A31FF26}" srcOrd="0" destOrd="0" presId="urn:diagrams.loki3.com/WordSnake"/>
    <dgm:cxn modelId="{F0EAA7CC-DF04-425E-9CCE-6293631B6E96}" srcId="{5EB75022-46D9-4D47-ABE7-63A8A0223EC3}" destId="{8FB5C7B3-859A-4738-8757-D50FE18B3EC0}" srcOrd="17" destOrd="0" parTransId="{ACB9B860-59FD-4697-A83D-E9DB68CD15D9}" sibTransId="{C691FC54-2E6C-4028-AE8B-09BB9B18D1BC}"/>
    <dgm:cxn modelId="{D7AE4CE6-ED28-4635-96BD-B21C575AE01B}" type="presOf" srcId="{52E89EF1-703D-48D2-880D-6A6276C98CA8}" destId="{70BC940A-42C8-4168-BE84-4E9CDF22C8C3}" srcOrd="0" destOrd="0" presId="urn:diagrams.loki3.com/WordSnake"/>
    <dgm:cxn modelId="{EECD08E9-9084-48CE-9AF5-8C9F23897006}" srcId="{5EB75022-46D9-4D47-ABE7-63A8A0223EC3}" destId="{0BBA7408-E96D-49AA-9E32-CFC130DC3BE8}" srcOrd="1" destOrd="0" parTransId="{0BACC724-A20F-47C9-8BCC-1F0AF248E408}" sibTransId="{3A865631-66BF-4518-8969-A7748EECB3DB}"/>
    <dgm:cxn modelId="{6E53D4EB-B672-4087-8D95-DD504BD6B453}" srcId="{5EB75022-46D9-4D47-ABE7-63A8A0223EC3}" destId="{5504EF28-F3B5-4ED0-9E79-99F9C0B9695B}" srcOrd="6" destOrd="0" parTransId="{CEA29108-4CBC-4DA6-B168-90586F83D348}" sibTransId="{9EF293CF-064E-460B-B29A-12B03D5DD0EC}"/>
    <dgm:cxn modelId="{7EF409D4-1B20-4855-9253-D8EF32796F2F}" type="presParOf" srcId="{BD33A8B6-0AA2-449D-85C5-CBF4AED65F6F}" destId="{9A772F6E-F84E-4594-AEF2-510A27D38BF6}" srcOrd="0" destOrd="0" presId="urn:diagrams.loki3.com/WordSnake"/>
    <dgm:cxn modelId="{7444B1CF-93DF-4AC0-849F-5E43F0360FA0}" type="presParOf" srcId="{BD33A8B6-0AA2-449D-85C5-CBF4AED65F6F}" destId="{DBB85A4E-FDB9-4A1B-A01A-AAEFBFD00DBF}" srcOrd="1" destOrd="0" presId="urn:diagrams.loki3.com/WordSnake"/>
    <dgm:cxn modelId="{D0CED37C-BDD5-4BC9-AE00-5E6FA99ADB41}" type="presParOf" srcId="{BD33A8B6-0AA2-449D-85C5-CBF4AED65F6F}" destId="{EF0DA549-73DF-4EB8-97FB-B9A198496294}" srcOrd="2" destOrd="0" presId="urn:diagrams.loki3.com/WordSnake"/>
    <dgm:cxn modelId="{9C586564-60BB-47EE-B039-730DB931165E}" type="presParOf" srcId="{BD33A8B6-0AA2-449D-85C5-CBF4AED65F6F}" destId="{B645CBAC-CD18-4A5B-906C-DC11B16EC4FC}" srcOrd="3" destOrd="0" presId="urn:diagrams.loki3.com/WordSnake"/>
    <dgm:cxn modelId="{BC74CE13-85C1-4307-8498-DDBF63004CD7}" type="presParOf" srcId="{BD33A8B6-0AA2-449D-85C5-CBF4AED65F6F}" destId="{E149DD48-DC60-445A-818A-1785B53E0512}" srcOrd="4" destOrd="0" presId="urn:diagrams.loki3.com/WordSnake"/>
    <dgm:cxn modelId="{3F8FDB8C-CCCA-46D1-8637-0B0DCB6062A5}" type="presParOf" srcId="{BD33A8B6-0AA2-449D-85C5-CBF4AED65F6F}" destId="{BBDA62EC-D40A-4FB2-AF84-46AFF688FEF8}" srcOrd="5" destOrd="0" presId="urn:diagrams.loki3.com/WordSnake"/>
    <dgm:cxn modelId="{CA314C52-D5D6-4AF5-86B1-13DDD7FC09E0}" type="presParOf" srcId="{BD33A8B6-0AA2-449D-85C5-CBF4AED65F6F}" destId="{C34602DD-6AAD-4E37-B7D0-253CF6D23AB9}" srcOrd="6" destOrd="0" presId="urn:diagrams.loki3.com/WordSnake"/>
    <dgm:cxn modelId="{6F9FA2B9-C172-42F6-8039-20B158EA55B1}" type="presParOf" srcId="{BD33A8B6-0AA2-449D-85C5-CBF4AED65F6F}" destId="{BC8DE469-03E2-4ABA-A9C3-4FDE1AD0173E}" srcOrd="7" destOrd="0" presId="urn:diagrams.loki3.com/WordSnake"/>
    <dgm:cxn modelId="{C02EC80E-D468-4154-8F85-E1B81586EE76}" type="presParOf" srcId="{BD33A8B6-0AA2-449D-85C5-CBF4AED65F6F}" destId="{93BF7C64-B455-4D96-8307-E1651397369E}" srcOrd="8" destOrd="0" presId="urn:diagrams.loki3.com/WordSnake"/>
    <dgm:cxn modelId="{BE33A75E-B605-4BEA-B3B0-4C44ED52E2DC}" type="presParOf" srcId="{BD33A8B6-0AA2-449D-85C5-CBF4AED65F6F}" destId="{5FF0E790-78E4-4684-AC36-7978C0F5EF86}" srcOrd="9" destOrd="0" presId="urn:diagrams.loki3.com/WordSnake"/>
    <dgm:cxn modelId="{925A899E-1F56-4448-828B-704B5A263224}" type="presParOf" srcId="{BD33A8B6-0AA2-449D-85C5-CBF4AED65F6F}" destId="{70BC940A-42C8-4168-BE84-4E9CDF22C8C3}" srcOrd="10" destOrd="0" presId="urn:diagrams.loki3.com/WordSnake"/>
    <dgm:cxn modelId="{9E8B1565-F574-43A4-B2C5-4BA89F23FF89}" type="presParOf" srcId="{BD33A8B6-0AA2-449D-85C5-CBF4AED65F6F}" destId="{42F68563-3433-4C59-9744-7EDE8BE83371}" srcOrd="11" destOrd="0" presId="urn:diagrams.loki3.com/WordSnake"/>
    <dgm:cxn modelId="{4B79C01F-2F66-40F5-8F9F-3534B4645A15}" type="presParOf" srcId="{BD33A8B6-0AA2-449D-85C5-CBF4AED65F6F}" destId="{25BBBA6C-6CD1-45B9-A940-26437B38C853}" srcOrd="12" destOrd="0" presId="urn:diagrams.loki3.com/WordSnake"/>
    <dgm:cxn modelId="{EBE49BEF-3870-4DA9-AD5E-D6278B5ABB6B}" type="presParOf" srcId="{BD33A8B6-0AA2-449D-85C5-CBF4AED65F6F}" destId="{80250EBF-292D-42AD-A412-88AC5A31FF26}" srcOrd="13" destOrd="0" presId="urn:diagrams.loki3.com/WordSnake"/>
    <dgm:cxn modelId="{A930BB60-FCD7-4DD1-842C-371486C7C478}" type="presParOf" srcId="{BD33A8B6-0AA2-449D-85C5-CBF4AED65F6F}" destId="{A58BC2D4-36B4-4341-9C87-6F6D26B24257}" srcOrd="14" destOrd="0" presId="urn:diagrams.loki3.com/WordSnake"/>
    <dgm:cxn modelId="{9795C022-BD8C-44A3-9418-17E0D1848FE5}" type="presParOf" srcId="{BD33A8B6-0AA2-449D-85C5-CBF4AED65F6F}" destId="{73C765A2-9115-48FF-8148-8B32DFB1477A}" srcOrd="15" destOrd="0" presId="urn:diagrams.loki3.com/WordSnake"/>
    <dgm:cxn modelId="{979FCB4D-5CD2-4FB8-B323-BE58C4CEA2A6}" type="presParOf" srcId="{BD33A8B6-0AA2-449D-85C5-CBF4AED65F6F}" destId="{1D72B55A-BA86-4DF0-A981-144C9C85776A}" srcOrd="16" destOrd="0" presId="urn:diagrams.loki3.com/WordSnake"/>
    <dgm:cxn modelId="{4405E8AD-CB6E-48B6-A405-706F2D6F8CDD}" type="presParOf" srcId="{BD33A8B6-0AA2-449D-85C5-CBF4AED65F6F}" destId="{F7FCE20D-7945-4E7A-8349-8C605242FABE}" srcOrd="17" destOrd="0" presId="urn:diagrams.loki3.com/WordSnake"/>
    <dgm:cxn modelId="{77ED4E15-C6D5-4298-ADA0-716438F7C57F}" type="presParOf" srcId="{BD33A8B6-0AA2-449D-85C5-CBF4AED65F6F}" destId="{BF027A43-EC8B-43E1-A639-C846A1AC91E2}" srcOrd="18" destOrd="0" presId="urn:diagrams.loki3.com/WordSnake"/>
    <dgm:cxn modelId="{73AC5D73-B6A0-4C94-B130-E7CAE8DCBEF3}" type="presParOf" srcId="{BD33A8B6-0AA2-449D-85C5-CBF4AED65F6F}" destId="{9A05F02B-B65D-48F8-99DE-D06C4F5B93C9}" srcOrd="19" destOrd="0" presId="urn:diagrams.loki3.com/WordSnake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EB75022-46D9-4D47-ABE7-63A8A0223EC3}" type="doc">
      <dgm:prSet loTypeId="urn:diagrams.loki3.com/WordSnake" loCatId="list" qsTypeId="urn:microsoft.com/office/officeart/2005/8/quickstyle/simple1" qsCatId="simple" csTypeId="urn:microsoft.com/office/officeart/2005/8/colors/accent5_3" csCatId="accent5" phldr="1"/>
      <dgm:spPr/>
      <dgm:t>
        <a:bodyPr/>
        <a:lstStyle/>
        <a:p>
          <a:endParaRPr lang="en-US"/>
        </a:p>
      </dgm:t>
    </dgm:pt>
    <dgm:pt modelId="{52E89EF1-703D-48D2-880D-6A6276C98CA8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solidFill>
          <a:schemeClr val="accent4">
            <a:lumMod val="20000"/>
            <a:lumOff val="80000"/>
          </a:schemeClr>
        </a:solidFill>
      </dgm:spPr>
      <dgm:t>
        <a:bodyPr/>
        <a:lstStyle/>
        <a:p>
          <a:r>
            <a:rPr lang="en-US" b="1"/>
            <a:t>Jira</a:t>
          </a:r>
        </a:p>
      </dgm:t>
    </dgm:pt>
    <dgm:pt modelId="{664040F1-DF7F-4B0F-845A-1652108330D9}" type="parTrans" cxnId="{38816426-47EC-4FED-A589-50B37989B537}">
      <dgm:prSet/>
      <dgm:spPr/>
      <dgm:t>
        <a:bodyPr/>
        <a:lstStyle/>
        <a:p>
          <a:endParaRPr lang="en-US"/>
        </a:p>
      </dgm:t>
    </dgm:pt>
    <dgm:pt modelId="{8AAEDDF3-4C8C-430C-975A-91071549A90A}" type="sibTrans" cxnId="{38816426-47EC-4FED-A589-50B37989B537}">
      <dgm:prSet/>
      <dgm:spPr/>
      <dgm:t>
        <a:bodyPr/>
        <a:lstStyle/>
        <a:p>
          <a:endParaRPr lang="en-US"/>
        </a:p>
      </dgm:t>
    </dgm:pt>
    <dgm:pt modelId="{5C02D986-6BED-4BE2-AFEB-8D2A8A04B340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Trello</a:t>
          </a:r>
        </a:p>
      </dgm:t>
    </dgm:pt>
    <dgm:pt modelId="{FF560305-104D-4713-8D3D-E061254917EC}" type="parTrans" cxnId="{4165A9A0-0945-4507-88E3-3C5F07FF2B80}">
      <dgm:prSet/>
      <dgm:spPr/>
      <dgm:t>
        <a:bodyPr/>
        <a:lstStyle/>
        <a:p>
          <a:endParaRPr lang="en-US"/>
        </a:p>
      </dgm:t>
    </dgm:pt>
    <dgm:pt modelId="{EEB1453B-09C4-43F9-92A0-6933F9F18B0B}" type="sibTrans" cxnId="{4165A9A0-0945-4507-88E3-3C5F07FF2B80}">
      <dgm:prSet/>
      <dgm:spPr/>
      <dgm:t>
        <a:bodyPr/>
        <a:lstStyle/>
        <a:p>
          <a:endParaRPr lang="en-US"/>
        </a:p>
      </dgm:t>
    </dgm:pt>
    <dgm:pt modelId="{3B49D814-D7A3-4086-B338-BB4D767DD038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solidFill>
          <a:schemeClr val="accent4">
            <a:lumMod val="20000"/>
            <a:lumOff val="80000"/>
          </a:schemeClr>
        </a:solidFill>
      </dgm:spPr>
      <dgm:t>
        <a:bodyPr/>
        <a:lstStyle/>
        <a:p>
          <a:r>
            <a:rPr lang="en-US" b="1"/>
            <a:t>ClickUp</a:t>
          </a:r>
        </a:p>
      </dgm:t>
    </dgm:pt>
    <dgm:pt modelId="{FCEC8E47-99EC-45E3-8E1D-0E8232F34571}" type="parTrans" cxnId="{E902021E-AB9C-430A-A23F-52C0E1ED58F7}">
      <dgm:prSet/>
      <dgm:spPr/>
      <dgm:t>
        <a:bodyPr/>
        <a:lstStyle/>
        <a:p>
          <a:endParaRPr lang="en-US"/>
        </a:p>
      </dgm:t>
    </dgm:pt>
    <dgm:pt modelId="{67D6D5CB-95CD-429C-848D-8853064A48BD}" type="sibTrans" cxnId="{E902021E-AB9C-430A-A23F-52C0E1ED58F7}">
      <dgm:prSet/>
      <dgm:spPr/>
      <dgm:t>
        <a:bodyPr/>
        <a:lstStyle/>
        <a:p>
          <a:endParaRPr lang="en-US"/>
        </a:p>
      </dgm:t>
    </dgm:pt>
    <dgm:pt modelId="{B6FD4AD6-C8D5-4E4A-8092-088CE87014AE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solidFill>
          <a:schemeClr val="accent4">
            <a:lumMod val="20000"/>
            <a:lumOff val="80000"/>
          </a:schemeClr>
        </a:solidFill>
      </dgm:spPr>
      <dgm:t>
        <a:bodyPr/>
        <a:lstStyle/>
        <a:p>
          <a:r>
            <a:rPr lang="en-US" b="1"/>
            <a:t>Excel</a:t>
          </a:r>
        </a:p>
      </dgm:t>
    </dgm:pt>
    <dgm:pt modelId="{2A85AB04-9AF2-490B-90DF-B9BEB77DCCF5}" type="sibTrans" cxnId="{715B6DFA-8587-4F2A-998E-814903A09477}">
      <dgm:prSet/>
      <dgm:spPr/>
      <dgm:t>
        <a:bodyPr/>
        <a:lstStyle/>
        <a:p>
          <a:endParaRPr lang="en-US"/>
        </a:p>
      </dgm:t>
    </dgm:pt>
    <dgm:pt modelId="{997766A7-C5A8-4202-99EF-60F5BF57582F}" type="parTrans" cxnId="{715B6DFA-8587-4F2A-998E-814903A09477}">
      <dgm:prSet/>
      <dgm:spPr/>
      <dgm:t>
        <a:bodyPr/>
        <a:lstStyle/>
        <a:p>
          <a:endParaRPr lang="en-US"/>
        </a:p>
      </dgm:t>
    </dgm:pt>
    <dgm:pt modelId="{2033C60A-CD52-4D31-B2A9-935872B544B7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solidFill>
          <a:schemeClr val="accent4">
            <a:lumMod val="20000"/>
            <a:lumOff val="80000"/>
          </a:schemeClr>
        </a:solidFill>
      </dgm:spPr>
      <dgm:t>
        <a:bodyPr/>
        <a:lstStyle/>
        <a:p>
          <a:r>
            <a:rPr lang="en-US" b="1"/>
            <a:t>Service-Now</a:t>
          </a:r>
        </a:p>
      </dgm:t>
    </dgm:pt>
    <dgm:pt modelId="{4100A185-90F5-40F7-8F5B-B022B3E5DAA9}" type="parTrans" cxnId="{A6066FE9-F51A-4030-B033-6DBE07DC12D5}">
      <dgm:prSet/>
      <dgm:spPr/>
      <dgm:t>
        <a:bodyPr/>
        <a:lstStyle/>
        <a:p>
          <a:endParaRPr lang="en-US"/>
        </a:p>
      </dgm:t>
    </dgm:pt>
    <dgm:pt modelId="{8890E47A-296D-42A3-868C-17279147E530}" type="sibTrans" cxnId="{A6066FE9-F51A-4030-B033-6DBE07DC12D5}">
      <dgm:prSet/>
      <dgm:spPr/>
      <dgm:t>
        <a:bodyPr/>
        <a:lstStyle/>
        <a:p>
          <a:endParaRPr lang="en-US"/>
        </a:p>
      </dgm:t>
    </dgm:pt>
    <dgm:pt modelId="{1E6870D7-FE62-4BB6-80C4-BF0410A505F9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Office 365</a:t>
          </a:r>
        </a:p>
      </dgm:t>
    </dgm:pt>
    <dgm:pt modelId="{1FFCA588-6704-4F2B-9AE2-8EBE1F921C86}" type="sibTrans" cxnId="{454BA27D-9323-44AA-B39A-C6C4788CE5FD}">
      <dgm:prSet/>
      <dgm:spPr/>
      <dgm:t>
        <a:bodyPr/>
        <a:lstStyle/>
        <a:p>
          <a:endParaRPr lang="en-US"/>
        </a:p>
      </dgm:t>
    </dgm:pt>
    <dgm:pt modelId="{CC0E7CE6-ADAF-4FB9-A4A7-F23759039309}" type="parTrans" cxnId="{454BA27D-9323-44AA-B39A-C6C4788CE5FD}">
      <dgm:prSet/>
      <dgm:spPr/>
      <dgm:t>
        <a:bodyPr/>
        <a:lstStyle/>
        <a:p>
          <a:endParaRPr lang="en-US"/>
        </a:p>
      </dgm:t>
    </dgm:pt>
    <dgm:pt modelId="{D44E9C12-F10E-418B-BA1E-39F74F467498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solidFill>
          <a:schemeClr val="accent4">
            <a:lumMod val="20000"/>
            <a:lumOff val="80000"/>
          </a:schemeClr>
        </a:solidFill>
      </dgm:spPr>
      <dgm:t>
        <a:bodyPr/>
        <a:lstStyle/>
        <a:p>
          <a:r>
            <a:rPr lang="en-US" b="1"/>
            <a:t>Teams</a:t>
          </a:r>
        </a:p>
      </dgm:t>
    </dgm:pt>
    <dgm:pt modelId="{F0EE367C-BE82-4D27-8770-ECC8893FEF41}" type="sibTrans" cxnId="{D1C3DC04-63F8-4536-AA6D-C5C5FF65F6E7}">
      <dgm:prSet/>
      <dgm:spPr/>
      <dgm:t>
        <a:bodyPr/>
        <a:lstStyle/>
        <a:p>
          <a:endParaRPr lang="en-US"/>
        </a:p>
      </dgm:t>
    </dgm:pt>
    <dgm:pt modelId="{C13EBA34-FAB2-4587-815C-6784D94BE5C9}" type="parTrans" cxnId="{D1C3DC04-63F8-4536-AA6D-C5C5FF65F6E7}">
      <dgm:prSet/>
      <dgm:spPr/>
      <dgm:t>
        <a:bodyPr/>
        <a:lstStyle/>
        <a:p>
          <a:endParaRPr lang="en-US"/>
        </a:p>
      </dgm:t>
    </dgm:pt>
    <dgm:pt modelId="{E71CA3AD-063E-49C0-B57D-2770AD67CC91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Outlook</a:t>
          </a:r>
        </a:p>
      </dgm:t>
    </dgm:pt>
    <dgm:pt modelId="{6EAD3738-40DC-4C9F-8677-DF609846ED89}" type="sibTrans" cxnId="{DEED6A2B-66F6-4E01-BAA6-C87A79169334}">
      <dgm:prSet/>
      <dgm:spPr/>
      <dgm:t>
        <a:bodyPr/>
        <a:lstStyle/>
        <a:p>
          <a:endParaRPr lang="en-US"/>
        </a:p>
      </dgm:t>
    </dgm:pt>
    <dgm:pt modelId="{648A9194-EC90-4DB5-AA75-2F8040581FA9}" type="parTrans" cxnId="{DEED6A2B-66F6-4E01-BAA6-C87A79169334}">
      <dgm:prSet/>
      <dgm:spPr/>
      <dgm:t>
        <a:bodyPr/>
        <a:lstStyle/>
        <a:p>
          <a:endParaRPr lang="en-US"/>
        </a:p>
      </dgm:t>
    </dgm:pt>
    <dgm:pt modelId="{1B0AFE8E-643D-450F-9604-3306B849A5B5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solidFill>
          <a:schemeClr val="accent4">
            <a:lumMod val="20000"/>
            <a:lumOff val="80000"/>
          </a:schemeClr>
        </a:solidFill>
      </dgm:spPr>
      <dgm:t>
        <a:bodyPr/>
        <a:lstStyle/>
        <a:p>
          <a:r>
            <a:rPr lang="en-US" b="1"/>
            <a:t>Slack</a:t>
          </a:r>
        </a:p>
      </dgm:t>
    </dgm:pt>
    <dgm:pt modelId="{B29CA0AD-00E7-4447-8601-CE99249B82DD}" type="parTrans" cxnId="{C424DDA1-374F-4DBC-8503-ED4ACA445C05}">
      <dgm:prSet/>
      <dgm:spPr/>
      <dgm:t>
        <a:bodyPr/>
        <a:lstStyle/>
        <a:p>
          <a:endParaRPr lang="en-US"/>
        </a:p>
      </dgm:t>
    </dgm:pt>
    <dgm:pt modelId="{907FBF74-243D-47BA-86B8-EA3133E76917}" type="sibTrans" cxnId="{C424DDA1-374F-4DBC-8503-ED4ACA445C05}">
      <dgm:prSet/>
      <dgm:spPr/>
      <dgm:t>
        <a:bodyPr/>
        <a:lstStyle/>
        <a:p>
          <a:endParaRPr lang="en-US"/>
        </a:p>
      </dgm:t>
    </dgm:pt>
    <dgm:pt modelId="{AAD986EA-D372-417A-B7E8-5FD424458303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solidFill>
          <a:schemeClr val="accent4">
            <a:lumMod val="20000"/>
            <a:lumOff val="80000"/>
          </a:schemeClr>
        </a:solidFill>
      </dgm:spPr>
      <dgm:t>
        <a:bodyPr/>
        <a:lstStyle/>
        <a:p>
          <a:r>
            <a:rPr lang="en-US" b="1"/>
            <a:t>Teams</a:t>
          </a:r>
        </a:p>
      </dgm:t>
    </dgm:pt>
    <dgm:pt modelId="{D7ED3D43-0C92-47F9-B31B-BCD2144239CB}" type="parTrans" cxnId="{F03B18B3-4F3C-4E6C-BBE0-60D27B0AAF19}">
      <dgm:prSet/>
      <dgm:spPr/>
      <dgm:t>
        <a:bodyPr/>
        <a:lstStyle/>
        <a:p>
          <a:endParaRPr lang="en-US"/>
        </a:p>
      </dgm:t>
    </dgm:pt>
    <dgm:pt modelId="{C10D6BBE-3D28-4D20-985D-BE83A7532351}" type="sibTrans" cxnId="{F03B18B3-4F3C-4E6C-BBE0-60D27B0AAF19}">
      <dgm:prSet/>
      <dgm:spPr/>
      <dgm:t>
        <a:bodyPr/>
        <a:lstStyle/>
        <a:p>
          <a:endParaRPr lang="en-US"/>
        </a:p>
      </dgm:t>
    </dgm:pt>
    <dgm:pt modelId="{C66AAD9C-ABD5-4429-BD9B-8937E8671D68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solidFill>
          <a:schemeClr val="accent4">
            <a:lumMod val="20000"/>
            <a:lumOff val="80000"/>
          </a:schemeClr>
        </a:solidFill>
      </dgm:spPr>
      <dgm:t>
        <a:bodyPr/>
        <a:lstStyle/>
        <a:p>
          <a:r>
            <a:rPr lang="en-US" b="1"/>
            <a:t>Windbg</a:t>
          </a:r>
        </a:p>
      </dgm:t>
    </dgm:pt>
    <dgm:pt modelId="{AEC140A8-D597-4393-B677-A84BE3CF72A9}" type="parTrans" cxnId="{73689879-F928-4A9D-BAEA-64679C84E6D1}">
      <dgm:prSet/>
      <dgm:spPr/>
      <dgm:t>
        <a:bodyPr/>
        <a:lstStyle/>
        <a:p>
          <a:endParaRPr lang="en-US"/>
        </a:p>
      </dgm:t>
    </dgm:pt>
    <dgm:pt modelId="{DF606C81-9323-417C-B373-60834FD0B2EC}" type="sibTrans" cxnId="{73689879-F928-4A9D-BAEA-64679C84E6D1}">
      <dgm:prSet/>
      <dgm:spPr/>
      <dgm:t>
        <a:bodyPr/>
        <a:lstStyle/>
        <a:p>
          <a:endParaRPr lang="en-US"/>
        </a:p>
      </dgm:t>
    </dgm:pt>
    <dgm:pt modelId="{BD33A8B6-0AA2-449D-85C5-CBF4AED65F6F}" type="pres">
      <dgm:prSet presAssocID="{5EB75022-46D9-4D47-ABE7-63A8A0223EC3}" presName="Name0" presStyleCnt="0">
        <dgm:presLayoutVars>
          <dgm:dir/>
          <dgm:resizeHandles/>
        </dgm:presLayoutVars>
      </dgm:prSet>
      <dgm:spPr/>
    </dgm:pt>
    <dgm:pt modelId="{5C5CC322-7D39-44E9-A222-5CD7B52A5D1C}" type="pres">
      <dgm:prSet presAssocID="{2033C60A-CD52-4D31-B2A9-935872B544B7}" presName="Name5" presStyleLbl="node1" presStyleIdx="0" presStyleCnt="11"/>
      <dgm:spPr>
        <a:prstGeom prst="flowChartTerminator">
          <a:avLst/>
        </a:prstGeom>
      </dgm:spPr>
    </dgm:pt>
    <dgm:pt modelId="{93BF7C64-B455-4D96-8307-E1651397369E}" type="pres">
      <dgm:prSet presAssocID="{1E6870D7-FE62-4BB6-80C4-BF0410A505F9}" presName="Name5" presStyleLbl="node1" presStyleIdx="1" presStyleCnt="11"/>
      <dgm:spPr>
        <a:prstGeom prst="flowChartTerminator">
          <a:avLst/>
        </a:prstGeom>
      </dgm:spPr>
    </dgm:pt>
    <dgm:pt modelId="{5FF0E790-78E4-4684-AC36-7978C0F5EF86}" type="pres">
      <dgm:prSet presAssocID="{D44E9C12-F10E-418B-BA1E-39F74F467498}" presName="Name5" presStyleLbl="node1" presStyleIdx="2" presStyleCnt="11"/>
      <dgm:spPr>
        <a:prstGeom prst="flowChartTerminator">
          <a:avLst/>
        </a:prstGeom>
      </dgm:spPr>
    </dgm:pt>
    <dgm:pt modelId="{FC16D620-4626-4D7C-8B75-AD4FB399902A}" type="pres">
      <dgm:prSet presAssocID="{1B0AFE8E-643D-450F-9604-3306B849A5B5}" presName="Name5" presStyleLbl="node1" presStyleIdx="3" presStyleCnt="11"/>
      <dgm:spPr>
        <a:prstGeom prst="flowChartTerminator">
          <a:avLst/>
        </a:prstGeom>
      </dgm:spPr>
    </dgm:pt>
    <dgm:pt modelId="{37E13883-B5BC-4058-BC75-C93B71F26B93}" type="pres">
      <dgm:prSet presAssocID="{AAD986EA-D372-417A-B7E8-5FD424458303}" presName="Name5" presStyleLbl="node1" presStyleIdx="4" presStyleCnt="11"/>
      <dgm:spPr>
        <a:prstGeom prst="flowChartTerminator">
          <a:avLst/>
        </a:prstGeom>
      </dgm:spPr>
    </dgm:pt>
    <dgm:pt modelId="{0052B7DB-92F6-4062-9D1B-11A2D56274C0}" type="pres">
      <dgm:prSet presAssocID="{C66AAD9C-ABD5-4429-BD9B-8937E8671D68}" presName="Name5" presStyleLbl="node1" presStyleIdx="5" presStyleCnt="11"/>
      <dgm:spPr>
        <a:prstGeom prst="flowChartTerminator">
          <a:avLst/>
        </a:prstGeom>
      </dgm:spPr>
    </dgm:pt>
    <dgm:pt modelId="{1B0B1E78-75B2-4A9F-BE9D-739A3BBC50DB}" type="pres">
      <dgm:prSet presAssocID="{E71CA3AD-063E-49C0-B57D-2770AD67CC91}" presName="Name5" presStyleLbl="node1" presStyleIdx="6" presStyleCnt="11"/>
      <dgm:spPr>
        <a:prstGeom prst="flowChartTerminator">
          <a:avLst/>
        </a:prstGeom>
      </dgm:spPr>
    </dgm:pt>
    <dgm:pt modelId="{E66445AE-FAA9-462C-B072-D613437FE31D}" type="pres">
      <dgm:prSet presAssocID="{B6FD4AD6-C8D5-4E4A-8092-088CE87014AE}" presName="Name5" presStyleLbl="node1" presStyleIdx="7" presStyleCnt="11"/>
      <dgm:spPr>
        <a:prstGeom prst="flowChartTerminator">
          <a:avLst/>
        </a:prstGeom>
      </dgm:spPr>
    </dgm:pt>
    <dgm:pt modelId="{70BC940A-42C8-4168-BE84-4E9CDF22C8C3}" type="pres">
      <dgm:prSet presAssocID="{52E89EF1-703D-48D2-880D-6A6276C98CA8}" presName="Name5" presStyleLbl="node1" presStyleIdx="8" presStyleCnt="11"/>
      <dgm:spPr>
        <a:prstGeom prst="flowChartTerminator">
          <a:avLst/>
        </a:prstGeom>
      </dgm:spPr>
    </dgm:pt>
    <dgm:pt modelId="{57AB9648-1EC8-4526-A34B-752F408A3EFB}" type="pres">
      <dgm:prSet presAssocID="{5C02D986-6BED-4BE2-AFEB-8D2A8A04B340}" presName="Name5" presStyleLbl="node1" presStyleIdx="9" presStyleCnt="11"/>
      <dgm:spPr>
        <a:prstGeom prst="flowChartTerminator">
          <a:avLst/>
        </a:prstGeom>
      </dgm:spPr>
    </dgm:pt>
    <dgm:pt modelId="{B47068D6-7F2B-40EB-B958-93D7430E0098}" type="pres">
      <dgm:prSet presAssocID="{3B49D814-D7A3-4086-B338-BB4D767DD038}" presName="Name5" presStyleLbl="node1" presStyleIdx="10" presStyleCnt="11"/>
      <dgm:spPr>
        <a:prstGeom prst="flowChartTerminator">
          <a:avLst/>
        </a:prstGeom>
      </dgm:spPr>
    </dgm:pt>
  </dgm:ptLst>
  <dgm:cxnLst>
    <dgm:cxn modelId="{D1C3DC04-63F8-4536-AA6D-C5C5FF65F6E7}" srcId="{5EB75022-46D9-4D47-ABE7-63A8A0223EC3}" destId="{D44E9C12-F10E-418B-BA1E-39F74F467498}" srcOrd="2" destOrd="0" parTransId="{C13EBA34-FAB2-4587-815C-6784D94BE5C9}" sibTransId="{F0EE367C-BE82-4D27-8770-ECC8893FEF41}"/>
    <dgm:cxn modelId="{7852AE08-EA97-4372-AC7C-C5FD4C194FAE}" type="presOf" srcId="{1E6870D7-FE62-4BB6-80C4-BF0410A505F9}" destId="{93BF7C64-B455-4D96-8307-E1651397369E}" srcOrd="0" destOrd="0" presId="urn:diagrams.loki3.com/WordSnake"/>
    <dgm:cxn modelId="{E902021E-AB9C-430A-A23F-52C0E1ED58F7}" srcId="{5EB75022-46D9-4D47-ABE7-63A8A0223EC3}" destId="{3B49D814-D7A3-4086-B338-BB4D767DD038}" srcOrd="10" destOrd="0" parTransId="{FCEC8E47-99EC-45E3-8E1D-0E8232F34571}" sibTransId="{67D6D5CB-95CD-429C-848D-8853064A48BD}"/>
    <dgm:cxn modelId="{38816426-47EC-4FED-A589-50B37989B537}" srcId="{5EB75022-46D9-4D47-ABE7-63A8A0223EC3}" destId="{52E89EF1-703D-48D2-880D-6A6276C98CA8}" srcOrd="8" destOrd="0" parTransId="{664040F1-DF7F-4B0F-845A-1652108330D9}" sibTransId="{8AAEDDF3-4C8C-430C-975A-91071549A90A}"/>
    <dgm:cxn modelId="{DEED6A2B-66F6-4E01-BAA6-C87A79169334}" srcId="{5EB75022-46D9-4D47-ABE7-63A8A0223EC3}" destId="{E71CA3AD-063E-49C0-B57D-2770AD67CC91}" srcOrd="6" destOrd="0" parTransId="{648A9194-EC90-4DB5-AA75-2F8040581FA9}" sibTransId="{6EAD3738-40DC-4C9F-8677-DF609846ED89}"/>
    <dgm:cxn modelId="{DE918869-AC12-4E24-8875-A4E7E4CFEFEE}" type="presOf" srcId="{E71CA3AD-063E-49C0-B57D-2770AD67CC91}" destId="{1B0B1E78-75B2-4A9F-BE9D-739A3BBC50DB}" srcOrd="0" destOrd="0" presId="urn:diagrams.loki3.com/WordSnake"/>
    <dgm:cxn modelId="{93D62C54-E03A-41D3-BC0A-2BB5AA8121FC}" type="presOf" srcId="{AAD986EA-D372-417A-B7E8-5FD424458303}" destId="{37E13883-B5BC-4058-BC75-C93B71F26B93}" srcOrd="0" destOrd="0" presId="urn:diagrams.loki3.com/WordSnake"/>
    <dgm:cxn modelId="{73689879-F928-4A9D-BAEA-64679C84E6D1}" srcId="{5EB75022-46D9-4D47-ABE7-63A8A0223EC3}" destId="{C66AAD9C-ABD5-4429-BD9B-8937E8671D68}" srcOrd="5" destOrd="0" parTransId="{AEC140A8-D597-4393-B677-A84BE3CF72A9}" sibTransId="{DF606C81-9323-417C-B373-60834FD0B2EC}"/>
    <dgm:cxn modelId="{454BA27D-9323-44AA-B39A-C6C4788CE5FD}" srcId="{5EB75022-46D9-4D47-ABE7-63A8A0223EC3}" destId="{1E6870D7-FE62-4BB6-80C4-BF0410A505F9}" srcOrd="1" destOrd="0" parTransId="{CC0E7CE6-ADAF-4FB9-A4A7-F23759039309}" sibTransId="{1FFCA588-6704-4F2B-9AE2-8EBE1F921C86}"/>
    <dgm:cxn modelId="{31ECCF83-9CAE-44CD-9F51-A36DD3C7DCD9}" type="presOf" srcId="{5EB75022-46D9-4D47-ABE7-63A8A0223EC3}" destId="{BD33A8B6-0AA2-449D-85C5-CBF4AED65F6F}" srcOrd="0" destOrd="0" presId="urn:diagrams.loki3.com/WordSnake"/>
    <dgm:cxn modelId="{CCB6DC9E-D6A1-4FAD-BA3C-04F337BEBFB7}" type="presOf" srcId="{C66AAD9C-ABD5-4429-BD9B-8937E8671D68}" destId="{0052B7DB-92F6-4062-9D1B-11A2D56274C0}" srcOrd="0" destOrd="0" presId="urn:diagrams.loki3.com/WordSnake"/>
    <dgm:cxn modelId="{4165A9A0-0945-4507-88E3-3C5F07FF2B80}" srcId="{5EB75022-46D9-4D47-ABE7-63A8A0223EC3}" destId="{5C02D986-6BED-4BE2-AFEB-8D2A8A04B340}" srcOrd="9" destOrd="0" parTransId="{FF560305-104D-4713-8D3D-E061254917EC}" sibTransId="{EEB1453B-09C4-43F9-92A0-6933F9F18B0B}"/>
    <dgm:cxn modelId="{1364AFA0-1363-4E56-BDBF-32956FD984A4}" type="presOf" srcId="{D44E9C12-F10E-418B-BA1E-39F74F467498}" destId="{5FF0E790-78E4-4684-AC36-7978C0F5EF86}" srcOrd="0" destOrd="0" presId="urn:diagrams.loki3.com/WordSnake"/>
    <dgm:cxn modelId="{C424DDA1-374F-4DBC-8503-ED4ACA445C05}" srcId="{5EB75022-46D9-4D47-ABE7-63A8A0223EC3}" destId="{1B0AFE8E-643D-450F-9604-3306B849A5B5}" srcOrd="3" destOrd="0" parTransId="{B29CA0AD-00E7-4447-8601-CE99249B82DD}" sibTransId="{907FBF74-243D-47BA-86B8-EA3133E76917}"/>
    <dgm:cxn modelId="{F03B18B3-4F3C-4E6C-BBE0-60D27B0AAF19}" srcId="{5EB75022-46D9-4D47-ABE7-63A8A0223EC3}" destId="{AAD986EA-D372-417A-B7E8-5FD424458303}" srcOrd="4" destOrd="0" parTransId="{D7ED3D43-0C92-47F9-B31B-BCD2144239CB}" sibTransId="{C10D6BBE-3D28-4D20-985D-BE83A7532351}"/>
    <dgm:cxn modelId="{97D4F7B8-D9BE-497A-8603-1199CD6E539E}" type="presOf" srcId="{5C02D986-6BED-4BE2-AFEB-8D2A8A04B340}" destId="{57AB9648-1EC8-4526-A34B-752F408A3EFB}" srcOrd="0" destOrd="0" presId="urn:diagrams.loki3.com/WordSnake"/>
    <dgm:cxn modelId="{F89F1CC4-1B2C-45D3-AC65-5D709203082B}" type="presOf" srcId="{B6FD4AD6-C8D5-4E4A-8092-088CE87014AE}" destId="{E66445AE-FAA9-462C-B072-D613437FE31D}" srcOrd="0" destOrd="0" presId="urn:diagrams.loki3.com/WordSnake"/>
    <dgm:cxn modelId="{D7AE4CE6-ED28-4635-96BD-B21C575AE01B}" type="presOf" srcId="{52E89EF1-703D-48D2-880D-6A6276C98CA8}" destId="{70BC940A-42C8-4168-BE84-4E9CDF22C8C3}" srcOrd="0" destOrd="0" presId="urn:diagrams.loki3.com/WordSnake"/>
    <dgm:cxn modelId="{3178F2E8-E8BB-43B6-BA11-BA402102C5EA}" type="presOf" srcId="{2033C60A-CD52-4D31-B2A9-935872B544B7}" destId="{5C5CC322-7D39-44E9-A222-5CD7B52A5D1C}" srcOrd="0" destOrd="0" presId="urn:diagrams.loki3.com/WordSnake"/>
    <dgm:cxn modelId="{A6066FE9-F51A-4030-B033-6DBE07DC12D5}" srcId="{5EB75022-46D9-4D47-ABE7-63A8A0223EC3}" destId="{2033C60A-CD52-4D31-B2A9-935872B544B7}" srcOrd="0" destOrd="0" parTransId="{4100A185-90F5-40F7-8F5B-B022B3E5DAA9}" sibTransId="{8890E47A-296D-42A3-868C-17279147E530}"/>
    <dgm:cxn modelId="{8F34FBF6-DE09-4153-BE08-521CC0EBC27E}" type="presOf" srcId="{1B0AFE8E-643D-450F-9604-3306B849A5B5}" destId="{FC16D620-4626-4D7C-8B75-AD4FB399902A}" srcOrd="0" destOrd="0" presId="urn:diagrams.loki3.com/WordSnake"/>
    <dgm:cxn modelId="{715B6DFA-8587-4F2A-998E-814903A09477}" srcId="{5EB75022-46D9-4D47-ABE7-63A8A0223EC3}" destId="{B6FD4AD6-C8D5-4E4A-8092-088CE87014AE}" srcOrd="7" destOrd="0" parTransId="{997766A7-C5A8-4202-99EF-60F5BF57582F}" sibTransId="{2A85AB04-9AF2-490B-90DF-B9BEB77DCCF5}"/>
    <dgm:cxn modelId="{6A3E4FFA-A787-414B-95C8-2B2AFBB0343C}" type="presOf" srcId="{3B49D814-D7A3-4086-B338-BB4D767DD038}" destId="{B47068D6-7F2B-40EB-B958-93D7430E0098}" srcOrd="0" destOrd="0" presId="urn:diagrams.loki3.com/WordSnake"/>
    <dgm:cxn modelId="{7817F636-C0D8-495C-A273-0EF59D65817E}" type="presParOf" srcId="{BD33A8B6-0AA2-449D-85C5-CBF4AED65F6F}" destId="{5C5CC322-7D39-44E9-A222-5CD7B52A5D1C}" srcOrd="0" destOrd="0" presId="urn:diagrams.loki3.com/WordSnake"/>
    <dgm:cxn modelId="{C02EC80E-D468-4154-8F85-E1B81586EE76}" type="presParOf" srcId="{BD33A8B6-0AA2-449D-85C5-CBF4AED65F6F}" destId="{93BF7C64-B455-4D96-8307-E1651397369E}" srcOrd="1" destOrd="0" presId="urn:diagrams.loki3.com/WordSnake"/>
    <dgm:cxn modelId="{BE33A75E-B605-4BEA-B3B0-4C44ED52E2DC}" type="presParOf" srcId="{BD33A8B6-0AA2-449D-85C5-CBF4AED65F6F}" destId="{5FF0E790-78E4-4684-AC36-7978C0F5EF86}" srcOrd="2" destOrd="0" presId="urn:diagrams.loki3.com/WordSnake"/>
    <dgm:cxn modelId="{422A0BBC-11E7-4D4A-A89E-FF8507EA4319}" type="presParOf" srcId="{BD33A8B6-0AA2-449D-85C5-CBF4AED65F6F}" destId="{FC16D620-4626-4D7C-8B75-AD4FB399902A}" srcOrd="3" destOrd="0" presId="urn:diagrams.loki3.com/WordSnake"/>
    <dgm:cxn modelId="{BF501E78-B389-42F5-9B2F-9BE1C84962E8}" type="presParOf" srcId="{BD33A8B6-0AA2-449D-85C5-CBF4AED65F6F}" destId="{37E13883-B5BC-4058-BC75-C93B71F26B93}" srcOrd="4" destOrd="0" presId="urn:diagrams.loki3.com/WordSnake"/>
    <dgm:cxn modelId="{41FCC1BE-3EA2-4D46-9C56-1C1B5FCD8E74}" type="presParOf" srcId="{BD33A8B6-0AA2-449D-85C5-CBF4AED65F6F}" destId="{0052B7DB-92F6-4062-9D1B-11A2D56274C0}" srcOrd="5" destOrd="0" presId="urn:diagrams.loki3.com/WordSnake"/>
    <dgm:cxn modelId="{85E27A07-25E1-4220-9786-F8693ED25EA3}" type="presParOf" srcId="{BD33A8B6-0AA2-449D-85C5-CBF4AED65F6F}" destId="{1B0B1E78-75B2-4A9F-BE9D-739A3BBC50DB}" srcOrd="6" destOrd="0" presId="urn:diagrams.loki3.com/WordSnake"/>
    <dgm:cxn modelId="{B702C43A-AB42-4545-AD9E-00ED58612CA4}" type="presParOf" srcId="{BD33A8B6-0AA2-449D-85C5-CBF4AED65F6F}" destId="{E66445AE-FAA9-462C-B072-D613437FE31D}" srcOrd="7" destOrd="0" presId="urn:diagrams.loki3.com/WordSnake"/>
    <dgm:cxn modelId="{925A899E-1F56-4448-828B-704B5A263224}" type="presParOf" srcId="{BD33A8B6-0AA2-449D-85C5-CBF4AED65F6F}" destId="{70BC940A-42C8-4168-BE84-4E9CDF22C8C3}" srcOrd="8" destOrd="0" presId="urn:diagrams.loki3.com/WordSnake"/>
    <dgm:cxn modelId="{6D4C4EE3-8AAA-48F8-8A40-C3D91E9C443A}" type="presParOf" srcId="{BD33A8B6-0AA2-449D-85C5-CBF4AED65F6F}" destId="{57AB9648-1EC8-4526-A34B-752F408A3EFB}" srcOrd="9" destOrd="0" presId="urn:diagrams.loki3.com/WordSnake"/>
    <dgm:cxn modelId="{4B8CA4EA-9DA0-4AAA-B566-4C0BCE1C65FE}" type="presParOf" srcId="{BD33A8B6-0AA2-449D-85C5-CBF4AED65F6F}" destId="{B47068D6-7F2B-40EB-B958-93D7430E0098}" srcOrd="10" destOrd="0" presId="urn:diagrams.loki3.com/WordSnake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A772F6E-F84E-4594-AEF2-510A27D38BF6}">
      <dsp:nvSpPr>
        <dsp:cNvPr id="0" name=""/>
        <dsp:cNvSpPr/>
      </dsp:nvSpPr>
      <dsp:spPr>
        <a:xfrm>
          <a:off x="27075" y="30183"/>
          <a:ext cx="1181250" cy="252938"/>
        </a:xfrm>
        <a:prstGeom prst="flowChartTerminator">
          <a:avLst/>
        </a:prstGeom>
        <a:solidFill>
          <a:schemeClr val="accent4">
            <a:lumMod val="20000"/>
            <a:lumOff val="80000"/>
          </a:schemeClr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latin typeface="Bahnschrift" panose="020B0502040204020203" pitchFamily="34" charset="0"/>
            </a:rPr>
            <a:t>Customer Service</a:t>
          </a:r>
        </a:p>
      </dsp:txBody>
      <dsp:txXfrm>
        <a:off x="82747" y="67222"/>
        <a:ext cx="1069906" cy="178860"/>
      </dsp:txXfrm>
    </dsp:sp>
    <dsp:sp modelId="{DBB85A4E-FDB9-4A1B-A01A-AAEFBFD00DBF}">
      <dsp:nvSpPr>
        <dsp:cNvPr id="0" name=""/>
        <dsp:cNvSpPr/>
      </dsp:nvSpPr>
      <dsp:spPr>
        <a:xfrm>
          <a:off x="1208325" y="30183"/>
          <a:ext cx="620848" cy="252938"/>
        </a:xfrm>
        <a:prstGeom prst="flowChartTerminator">
          <a:avLst/>
        </a:prstGeom>
        <a:solidFill>
          <a:schemeClr val="accent4">
            <a:lumMod val="20000"/>
            <a:lumOff val="80000"/>
          </a:schemeClr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latin typeface="Bahnschrift" panose="020B0502040204020203" pitchFamily="34" charset="0"/>
            </a:rPr>
            <a:t>DevOPs</a:t>
          </a:r>
        </a:p>
      </dsp:txBody>
      <dsp:txXfrm>
        <a:off x="1237585" y="67222"/>
        <a:ext cx="562328" cy="178860"/>
      </dsp:txXfrm>
    </dsp:sp>
    <dsp:sp modelId="{EF0DA549-73DF-4EB8-97FB-B9A198496294}">
      <dsp:nvSpPr>
        <dsp:cNvPr id="0" name=""/>
        <dsp:cNvSpPr/>
      </dsp:nvSpPr>
      <dsp:spPr>
        <a:xfrm>
          <a:off x="27075" y="283121"/>
          <a:ext cx="453317" cy="252938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Bahnschrift" panose="020B0502040204020203" pitchFamily="34" charset="0"/>
            </a:rPr>
            <a:t>Agile</a:t>
          </a:r>
        </a:p>
      </dsp:txBody>
      <dsp:txXfrm>
        <a:off x="48440" y="320160"/>
        <a:ext cx="410587" cy="178860"/>
      </dsp:txXfrm>
    </dsp:sp>
    <dsp:sp modelId="{B645CBAC-CD18-4A5B-906C-DC11B16EC4FC}">
      <dsp:nvSpPr>
        <dsp:cNvPr id="0" name=""/>
        <dsp:cNvSpPr/>
      </dsp:nvSpPr>
      <dsp:spPr>
        <a:xfrm>
          <a:off x="480392" y="283121"/>
          <a:ext cx="542010" cy="252938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Bahnschrift" panose="020B0502040204020203" pitchFamily="34" charset="0"/>
            </a:rPr>
            <a:t>Scrum</a:t>
          </a:r>
        </a:p>
      </dsp:txBody>
      <dsp:txXfrm>
        <a:off x="505937" y="320160"/>
        <a:ext cx="490920" cy="178860"/>
      </dsp:txXfrm>
    </dsp:sp>
    <dsp:sp modelId="{E149DD48-DC60-445A-818A-1785B53E0512}">
      <dsp:nvSpPr>
        <dsp:cNvPr id="0" name=""/>
        <dsp:cNvSpPr/>
      </dsp:nvSpPr>
      <dsp:spPr>
        <a:xfrm>
          <a:off x="1022403" y="283121"/>
          <a:ext cx="601138" cy="252938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Bahnschrift" panose="020B0502040204020203" pitchFamily="34" charset="0"/>
            </a:rPr>
            <a:t>Kanban</a:t>
          </a:r>
        </a:p>
      </dsp:txBody>
      <dsp:txXfrm>
        <a:off x="1050734" y="320160"/>
        <a:ext cx="544476" cy="178860"/>
      </dsp:txXfrm>
    </dsp:sp>
    <dsp:sp modelId="{BBDA62EC-D40A-4FB2-AF84-46AFF688FEF8}">
      <dsp:nvSpPr>
        <dsp:cNvPr id="0" name=""/>
        <dsp:cNvSpPr/>
      </dsp:nvSpPr>
      <dsp:spPr>
        <a:xfrm>
          <a:off x="1623542" y="283121"/>
          <a:ext cx="482882" cy="252938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Bahnschrift" panose="020B0502040204020203" pitchFamily="34" charset="0"/>
            </a:rPr>
            <a:t>Linux</a:t>
          </a:r>
        </a:p>
      </dsp:txBody>
      <dsp:txXfrm>
        <a:off x="1646300" y="320160"/>
        <a:ext cx="437366" cy="178860"/>
      </dsp:txXfrm>
    </dsp:sp>
    <dsp:sp modelId="{C34602DD-6AAD-4E37-B7D0-253CF6D23AB9}">
      <dsp:nvSpPr>
        <dsp:cNvPr id="0" name=""/>
        <dsp:cNvSpPr/>
      </dsp:nvSpPr>
      <dsp:spPr>
        <a:xfrm>
          <a:off x="27075" y="536059"/>
          <a:ext cx="1451250" cy="252938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Bahnschrift" panose="020B0502040204020203" pitchFamily="34" charset="0"/>
            </a:rPr>
            <a:t>Debugging with windbg</a:t>
          </a:r>
        </a:p>
      </dsp:txBody>
      <dsp:txXfrm>
        <a:off x="95472" y="573098"/>
        <a:ext cx="1314456" cy="178860"/>
      </dsp:txXfrm>
    </dsp:sp>
    <dsp:sp modelId="{BC8DE469-03E2-4ABA-A9C3-4FDE1AD0173E}">
      <dsp:nvSpPr>
        <dsp:cNvPr id="0" name=""/>
        <dsp:cNvSpPr/>
      </dsp:nvSpPr>
      <dsp:spPr>
        <a:xfrm>
          <a:off x="27075" y="788997"/>
          <a:ext cx="2160000" cy="252938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Bahnschrift" panose="020B0502040204020203" pitchFamily="34" charset="0"/>
            </a:rPr>
            <a:t>Debugging with process debuggers</a:t>
          </a:r>
        </a:p>
      </dsp:txBody>
      <dsp:txXfrm>
        <a:off x="128875" y="826036"/>
        <a:ext cx="1956400" cy="178860"/>
      </dsp:txXfrm>
    </dsp:sp>
    <dsp:sp modelId="{93BF7C64-B455-4D96-8307-E1651397369E}">
      <dsp:nvSpPr>
        <dsp:cNvPr id="0" name=""/>
        <dsp:cNvSpPr/>
      </dsp:nvSpPr>
      <dsp:spPr>
        <a:xfrm>
          <a:off x="27075" y="1041936"/>
          <a:ext cx="1181250" cy="252938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Bahnschrift" panose="020B0502040204020203" pitchFamily="34" charset="0"/>
            </a:rPr>
            <a:t>Bios Deployments</a:t>
          </a:r>
        </a:p>
      </dsp:txBody>
      <dsp:txXfrm>
        <a:off x="82747" y="1078975"/>
        <a:ext cx="1069906" cy="178860"/>
      </dsp:txXfrm>
    </dsp:sp>
    <dsp:sp modelId="{5FF0E790-78E4-4684-AC36-7978C0F5EF86}">
      <dsp:nvSpPr>
        <dsp:cNvPr id="0" name=""/>
        <dsp:cNvSpPr/>
      </dsp:nvSpPr>
      <dsp:spPr>
        <a:xfrm>
          <a:off x="1208325" y="1041936"/>
          <a:ext cx="788378" cy="252938"/>
        </a:xfrm>
        <a:prstGeom prst="flowChartTerminator">
          <a:avLst/>
        </a:prstGeom>
        <a:solidFill>
          <a:schemeClr val="accent4">
            <a:lumMod val="20000"/>
            <a:lumOff val="80000"/>
          </a:schemeClr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latin typeface="Bahnschrift" panose="020B0502040204020203" pitchFamily="34" charset="0"/>
            </a:rPr>
            <a:t>Debugging</a:t>
          </a:r>
        </a:p>
      </dsp:txBody>
      <dsp:txXfrm>
        <a:off x="1245481" y="1078975"/>
        <a:ext cx="714066" cy="178860"/>
      </dsp:txXfrm>
    </dsp:sp>
    <dsp:sp modelId="{70BC940A-42C8-4168-BE84-4E9CDF22C8C3}">
      <dsp:nvSpPr>
        <dsp:cNvPr id="0" name=""/>
        <dsp:cNvSpPr/>
      </dsp:nvSpPr>
      <dsp:spPr>
        <a:xfrm>
          <a:off x="27075" y="1294874"/>
          <a:ext cx="581429" cy="252938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Bahnschrift" panose="020B0502040204020203" pitchFamily="34" charset="0"/>
            </a:rPr>
            <a:t>Testing</a:t>
          </a:r>
        </a:p>
      </dsp:txBody>
      <dsp:txXfrm>
        <a:off x="54478" y="1331913"/>
        <a:ext cx="526623" cy="178860"/>
      </dsp:txXfrm>
    </dsp:sp>
    <dsp:sp modelId="{42F68563-3433-4C59-9744-7EDE8BE83371}">
      <dsp:nvSpPr>
        <dsp:cNvPr id="0" name=""/>
        <dsp:cNvSpPr/>
      </dsp:nvSpPr>
      <dsp:spPr>
        <a:xfrm>
          <a:off x="608504" y="1294874"/>
          <a:ext cx="1080000" cy="252938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Bahnschrift" panose="020B0502040204020203" pitchFamily="34" charset="0"/>
            </a:rPr>
            <a:t>OS Deployments</a:t>
          </a:r>
        </a:p>
      </dsp:txBody>
      <dsp:txXfrm>
        <a:off x="659404" y="1331913"/>
        <a:ext cx="978200" cy="178860"/>
      </dsp:txXfrm>
    </dsp:sp>
    <dsp:sp modelId="{25BBBA6C-6CD1-45B9-A940-26437B38C853}">
      <dsp:nvSpPr>
        <dsp:cNvPr id="0" name=""/>
        <dsp:cNvSpPr/>
      </dsp:nvSpPr>
      <dsp:spPr>
        <a:xfrm>
          <a:off x="27075" y="1547812"/>
          <a:ext cx="1653750" cy="252938"/>
        </a:xfrm>
        <a:prstGeom prst="flowChartTerminator">
          <a:avLst/>
        </a:prstGeom>
        <a:solidFill>
          <a:schemeClr val="accent4">
            <a:lumMod val="20000"/>
            <a:lumOff val="80000"/>
          </a:schemeClr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latin typeface="Bahnschrift" panose="020B0502040204020203" pitchFamily="34" charset="0"/>
            </a:rPr>
            <a:t>Business Communications</a:t>
          </a:r>
        </a:p>
      </dsp:txBody>
      <dsp:txXfrm>
        <a:off x="105016" y="1584851"/>
        <a:ext cx="1497868" cy="178860"/>
      </dsp:txXfrm>
    </dsp:sp>
    <dsp:sp modelId="{80250EBF-292D-42AD-A412-88AC5A31FF26}">
      <dsp:nvSpPr>
        <dsp:cNvPr id="0" name=""/>
        <dsp:cNvSpPr/>
      </dsp:nvSpPr>
      <dsp:spPr>
        <a:xfrm>
          <a:off x="27075" y="1800750"/>
          <a:ext cx="1282500" cy="252938"/>
        </a:xfrm>
        <a:prstGeom prst="flowChartTerminator">
          <a:avLst/>
        </a:prstGeom>
        <a:solidFill>
          <a:schemeClr val="accent4">
            <a:lumMod val="20000"/>
            <a:lumOff val="80000"/>
          </a:schemeClr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latin typeface="Bahnschrift" panose="020B0502040204020203" pitchFamily="34" charset="0"/>
            </a:rPr>
            <a:t>Community Building</a:t>
          </a:r>
        </a:p>
      </dsp:txBody>
      <dsp:txXfrm>
        <a:off x="87519" y="1837789"/>
        <a:ext cx="1161612" cy="178860"/>
      </dsp:txXfrm>
    </dsp:sp>
    <dsp:sp modelId="{A58BC2D4-36B4-4341-9C87-6F6D26B24257}">
      <dsp:nvSpPr>
        <dsp:cNvPr id="0" name=""/>
        <dsp:cNvSpPr/>
      </dsp:nvSpPr>
      <dsp:spPr>
        <a:xfrm>
          <a:off x="27075" y="2053688"/>
          <a:ext cx="1024892" cy="252938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Bahnschrift" panose="020B0502040204020203" pitchFamily="34" charset="0"/>
            </a:rPr>
            <a:t>PCB Soldering</a:t>
          </a:r>
        </a:p>
      </dsp:txBody>
      <dsp:txXfrm>
        <a:off x="75378" y="2090727"/>
        <a:ext cx="928286" cy="178860"/>
      </dsp:txXfrm>
    </dsp:sp>
    <dsp:sp modelId="{73C765A2-9115-48FF-8148-8B32DFB1477A}">
      <dsp:nvSpPr>
        <dsp:cNvPr id="0" name=""/>
        <dsp:cNvSpPr/>
      </dsp:nvSpPr>
      <dsp:spPr>
        <a:xfrm>
          <a:off x="1051967" y="2053688"/>
          <a:ext cx="965764" cy="252938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Bahnschrift" panose="020B0502040204020203" pitchFamily="34" charset="0"/>
            </a:rPr>
            <a:t>Laptop repair</a:t>
          </a:r>
        </a:p>
      </dsp:txBody>
      <dsp:txXfrm>
        <a:off x="1097483" y="2090727"/>
        <a:ext cx="874732" cy="178860"/>
      </dsp:txXfrm>
    </dsp:sp>
    <dsp:sp modelId="{1D72B55A-BA86-4DF0-A981-144C9C85776A}">
      <dsp:nvSpPr>
        <dsp:cNvPr id="0" name=""/>
        <dsp:cNvSpPr/>
      </dsp:nvSpPr>
      <dsp:spPr>
        <a:xfrm>
          <a:off x="27075" y="2306627"/>
          <a:ext cx="1113750" cy="252938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Bahnschrift" panose="020B0502040204020203" pitchFamily="34" charset="0"/>
            </a:rPr>
            <a:t>Technical Writing</a:t>
          </a:r>
        </a:p>
      </dsp:txBody>
      <dsp:txXfrm>
        <a:off x="79566" y="2343666"/>
        <a:ext cx="1008768" cy="178860"/>
      </dsp:txXfrm>
    </dsp:sp>
    <dsp:sp modelId="{F7FCE20D-7945-4E7A-8349-8C605242FABE}">
      <dsp:nvSpPr>
        <dsp:cNvPr id="0" name=""/>
        <dsp:cNvSpPr/>
      </dsp:nvSpPr>
      <dsp:spPr>
        <a:xfrm>
          <a:off x="1140825" y="2306627"/>
          <a:ext cx="1080000" cy="252938"/>
        </a:xfrm>
        <a:prstGeom prst="flowChartTerminator">
          <a:avLst/>
        </a:prstGeom>
        <a:solidFill>
          <a:schemeClr val="accent4">
            <a:lumMod val="20000"/>
            <a:lumOff val="80000"/>
          </a:schemeClr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latin typeface="Bahnschrift" panose="020B0502040204020203" pitchFamily="34" charset="0"/>
            </a:rPr>
            <a:t>Public Speaking</a:t>
          </a:r>
        </a:p>
      </dsp:txBody>
      <dsp:txXfrm>
        <a:off x="1191725" y="2343666"/>
        <a:ext cx="978200" cy="178860"/>
      </dsp:txXfrm>
    </dsp:sp>
    <dsp:sp modelId="{BF027A43-EC8B-43E1-A639-C846A1AC91E2}">
      <dsp:nvSpPr>
        <dsp:cNvPr id="0" name=""/>
        <dsp:cNvSpPr/>
      </dsp:nvSpPr>
      <dsp:spPr>
        <a:xfrm>
          <a:off x="27075" y="2559565"/>
          <a:ext cx="985473" cy="252938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Bahnschrift" panose="020B0502040204020203" pitchFamily="34" charset="0"/>
            </a:rPr>
            <a:t>Event Hosting</a:t>
          </a:r>
        </a:p>
      </dsp:txBody>
      <dsp:txXfrm>
        <a:off x="73520" y="2596604"/>
        <a:ext cx="892583" cy="178860"/>
      </dsp:txXfrm>
    </dsp:sp>
    <dsp:sp modelId="{9A05F02B-B65D-48F8-99DE-D06C4F5B93C9}">
      <dsp:nvSpPr>
        <dsp:cNvPr id="0" name=""/>
        <dsp:cNvSpPr/>
      </dsp:nvSpPr>
      <dsp:spPr>
        <a:xfrm>
          <a:off x="27075" y="2812503"/>
          <a:ext cx="1383750" cy="252938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Bahnschrift" panose="020B0502040204020203" pitchFamily="34" charset="0"/>
            </a:rPr>
            <a:t>Software Engineering</a:t>
          </a:r>
        </a:p>
      </dsp:txBody>
      <dsp:txXfrm>
        <a:off x="92291" y="2849542"/>
        <a:ext cx="1253318" cy="17886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C5CC322-7D39-44E9-A222-5CD7B52A5D1C}">
      <dsp:nvSpPr>
        <dsp:cNvPr id="0" name=""/>
        <dsp:cNvSpPr/>
      </dsp:nvSpPr>
      <dsp:spPr>
        <a:xfrm>
          <a:off x="1170" y="26930"/>
          <a:ext cx="885014" cy="226521"/>
        </a:xfrm>
        <a:prstGeom prst="flowChartTerminator">
          <a:avLst/>
        </a:prstGeom>
        <a:solidFill>
          <a:schemeClr val="accent4">
            <a:lumMod val="20000"/>
            <a:lumOff val="80000"/>
          </a:schemeClr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6896" tIns="20320" rIns="56896" bIns="203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/>
            <a:t>Service-Now</a:t>
          </a:r>
        </a:p>
      </dsp:txBody>
      <dsp:txXfrm>
        <a:off x="42880" y="60101"/>
        <a:ext cx="801594" cy="160179"/>
      </dsp:txXfrm>
    </dsp:sp>
    <dsp:sp modelId="{93BF7C64-B455-4D96-8307-E1651397369E}">
      <dsp:nvSpPr>
        <dsp:cNvPr id="0" name=""/>
        <dsp:cNvSpPr/>
      </dsp:nvSpPr>
      <dsp:spPr>
        <a:xfrm>
          <a:off x="886184" y="26930"/>
          <a:ext cx="704399" cy="226521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6896" tIns="20320" rIns="56896" bIns="203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Office 365</a:t>
          </a:r>
        </a:p>
      </dsp:txBody>
      <dsp:txXfrm>
        <a:off x="919382" y="60101"/>
        <a:ext cx="638003" cy="160179"/>
      </dsp:txXfrm>
    </dsp:sp>
    <dsp:sp modelId="{5FF0E790-78E4-4684-AC36-7978C0F5EF86}">
      <dsp:nvSpPr>
        <dsp:cNvPr id="0" name=""/>
        <dsp:cNvSpPr/>
      </dsp:nvSpPr>
      <dsp:spPr>
        <a:xfrm>
          <a:off x="1590584" y="26930"/>
          <a:ext cx="514753" cy="226521"/>
        </a:xfrm>
        <a:prstGeom prst="flowChartTerminator">
          <a:avLst/>
        </a:prstGeom>
        <a:solidFill>
          <a:schemeClr val="accent4">
            <a:lumMod val="20000"/>
            <a:lumOff val="80000"/>
          </a:schemeClr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6896" tIns="20320" rIns="56896" bIns="203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/>
            <a:t>Teams</a:t>
          </a:r>
        </a:p>
      </dsp:txBody>
      <dsp:txXfrm>
        <a:off x="1614844" y="60101"/>
        <a:ext cx="466233" cy="160179"/>
      </dsp:txXfrm>
    </dsp:sp>
    <dsp:sp modelId="{FC16D620-4626-4D7C-8B75-AD4FB399902A}">
      <dsp:nvSpPr>
        <dsp:cNvPr id="0" name=""/>
        <dsp:cNvSpPr/>
      </dsp:nvSpPr>
      <dsp:spPr>
        <a:xfrm>
          <a:off x="1170" y="253451"/>
          <a:ext cx="460568" cy="226521"/>
        </a:xfrm>
        <a:prstGeom prst="flowChartTerminator">
          <a:avLst/>
        </a:prstGeom>
        <a:solidFill>
          <a:schemeClr val="accent4">
            <a:lumMod val="20000"/>
            <a:lumOff val="80000"/>
          </a:schemeClr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6896" tIns="20320" rIns="56896" bIns="203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/>
            <a:t>Slack</a:t>
          </a:r>
        </a:p>
      </dsp:txBody>
      <dsp:txXfrm>
        <a:off x="22876" y="286622"/>
        <a:ext cx="417156" cy="160179"/>
      </dsp:txXfrm>
    </dsp:sp>
    <dsp:sp modelId="{37E13883-B5BC-4058-BC75-C93B71F26B93}">
      <dsp:nvSpPr>
        <dsp:cNvPr id="0" name=""/>
        <dsp:cNvSpPr/>
      </dsp:nvSpPr>
      <dsp:spPr>
        <a:xfrm>
          <a:off x="461738" y="253451"/>
          <a:ext cx="514753" cy="226521"/>
        </a:xfrm>
        <a:prstGeom prst="flowChartTerminator">
          <a:avLst/>
        </a:prstGeom>
        <a:solidFill>
          <a:schemeClr val="accent4">
            <a:lumMod val="20000"/>
            <a:lumOff val="80000"/>
          </a:schemeClr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6896" tIns="20320" rIns="56896" bIns="203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/>
            <a:t>Teams</a:t>
          </a:r>
        </a:p>
      </dsp:txBody>
      <dsp:txXfrm>
        <a:off x="485998" y="286622"/>
        <a:ext cx="466233" cy="160179"/>
      </dsp:txXfrm>
    </dsp:sp>
    <dsp:sp modelId="{0052B7DB-92F6-4062-9D1B-11A2D56274C0}">
      <dsp:nvSpPr>
        <dsp:cNvPr id="0" name=""/>
        <dsp:cNvSpPr/>
      </dsp:nvSpPr>
      <dsp:spPr>
        <a:xfrm>
          <a:off x="976492" y="253451"/>
          <a:ext cx="596030" cy="226521"/>
        </a:xfrm>
        <a:prstGeom prst="flowChartTerminator">
          <a:avLst/>
        </a:prstGeom>
        <a:solidFill>
          <a:schemeClr val="accent4">
            <a:lumMod val="20000"/>
            <a:lumOff val="80000"/>
          </a:schemeClr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6896" tIns="20320" rIns="56896" bIns="203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/>
            <a:t>Windbg</a:t>
          </a:r>
        </a:p>
      </dsp:txBody>
      <dsp:txXfrm>
        <a:off x="1004583" y="286622"/>
        <a:ext cx="539848" cy="160179"/>
      </dsp:txXfrm>
    </dsp:sp>
    <dsp:sp modelId="{1B0B1E78-75B2-4A9F-BE9D-739A3BBC50DB}">
      <dsp:nvSpPr>
        <dsp:cNvPr id="0" name=""/>
        <dsp:cNvSpPr/>
      </dsp:nvSpPr>
      <dsp:spPr>
        <a:xfrm>
          <a:off x="1572522" y="253451"/>
          <a:ext cx="559907" cy="226521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6896" tIns="20320" rIns="56896" bIns="203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Outlook</a:t>
          </a:r>
        </a:p>
      </dsp:txBody>
      <dsp:txXfrm>
        <a:off x="1598910" y="286622"/>
        <a:ext cx="507131" cy="160179"/>
      </dsp:txXfrm>
    </dsp:sp>
    <dsp:sp modelId="{E66445AE-FAA9-462C-B072-D613437FE31D}">
      <dsp:nvSpPr>
        <dsp:cNvPr id="0" name=""/>
        <dsp:cNvSpPr/>
      </dsp:nvSpPr>
      <dsp:spPr>
        <a:xfrm>
          <a:off x="1170" y="479973"/>
          <a:ext cx="460568" cy="226521"/>
        </a:xfrm>
        <a:prstGeom prst="flowChartTerminator">
          <a:avLst/>
        </a:prstGeom>
        <a:solidFill>
          <a:schemeClr val="accent4">
            <a:lumMod val="20000"/>
            <a:lumOff val="80000"/>
          </a:schemeClr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6896" tIns="20320" rIns="56896" bIns="203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/>
            <a:t>Excel</a:t>
          </a:r>
        </a:p>
      </dsp:txBody>
      <dsp:txXfrm>
        <a:off x="22876" y="513144"/>
        <a:ext cx="417156" cy="160179"/>
      </dsp:txXfrm>
    </dsp:sp>
    <dsp:sp modelId="{70BC940A-42C8-4168-BE84-4E9CDF22C8C3}">
      <dsp:nvSpPr>
        <dsp:cNvPr id="0" name=""/>
        <dsp:cNvSpPr/>
      </dsp:nvSpPr>
      <dsp:spPr>
        <a:xfrm>
          <a:off x="461738" y="479973"/>
          <a:ext cx="361230" cy="226521"/>
        </a:xfrm>
        <a:prstGeom prst="flowChartTerminator">
          <a:avLst/>
        </a:prstGeom>
        <a:solidFill>
          <a:schemeClr val="accent4">
            <a:lumMod val="20000"/>
            <a:lumOff val="80000"/>
          </a:schemeClr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6896" tIns="20320" rIns="56896" bIns="203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/>
            <a:t>Jira</a:t>
          </a:r>
        </a:p>
      </dsp:txBody>
      <dsp:txXfrm>
        <a:off x="478763" y="513144"/>
        <a:ext cx="327180" cy="160179"/>
      </dsp:txXfrm>
    </dsp:sp>
    <dsp:sp modelId="{57AB9648-1EC8-4526-A34B-752F408A3EFB}">
      <dsp:nvSpPr>
        <dsp:cNvPr id="0" name=""/>
        <dsp:cNvSpPr/>
      </dsp:nvSpPr>
      <dsp:spPr>
        <a:xfrm>
          <a:off x="822969" y="479973"/>
          <a:ext cx="442507" cy="226521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6896" tIns="20320" rIns="56896" bIns="203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Trello</a:t>
          </a:r>
        </a:p>
      </dsp:txBody>
      <dsp:txXfrm>
        <a:off x="843824" y="513144"/>
        <a:ext cx="400797" cy="160179"/>
      </dsp:txXfrm>
    </dsp:sp>
    <dsp:sp modelId="{B47068D6-7F2B-40EB-B958-93D7430E0098}">
      <dsp:nvSpPr>
        <dsp:cNvPr id="0" name=""/>
        <dsp:cNvSpPr/>
      </dsp:nvSpPr>
      <dsp:spPr>
        <a:xfrm>
          <a:off x="1265476" y="479973"/>
          <a:ext cx="596030" cy="226521"/>
        </a:xfrm>
        <a:prstGeom prst="flowChartTerminator">
          <a:avLst/>
        </a:prstGeom>
        <a:solidFill>
          <a:schemeClr val="accent4">
            <a:lumMod val="20000"/>
            <a:lumOff val="80000"/>
          </a:schemeClr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6896" tIns="20320" rIns="56896" bIns="203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/>
            <a:t>ClickUp</a:t>
          </a:r>
        </a:p>
      </dsp:txBody>
      <dsp:txXfrm>
        <a:off x="1293567" y="513144"/>
        <a:ext cx="539848" cy="1601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diagrams.loki3.com/WordSnake">
  <dgm:title val="Word Snake"/>
  <dgm:desc val="Use for emphasizing each word, phrase or sentence in a paragraph. Works well when each piece of text varies in length."/>
  <dgm:catLst>
    <dgm:cat type="list" pri="4180"/>
    <dgm:cat type="other" pri="21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dir/>
      <dgm:resizeHandles/>
    </dgm:varLst>
    <dgm:choose name="Name1">
      <dgm:if name="Name2" func="var" arg="dir" op="equ" val="norm">
        <dgm:alg type="snake">
          <dgm:param type="grDir" val="tL"/>
        </dgm:alg>
      </dgm:if>
      <dgm:else name="Name3">
        <dgm:alg type="snake">
          <dgm:param type="grDir" val="tR"/>
        </dgm:alg>
      </dgm:else>
    </dgm:choose>
    <dgm:presOf/>
    <dgm:shape xmlns:r="http://schemas.openxmlformats.org/officeDocument/2006/relationships" r:blip="">
      <dgm:adjLst/>
    </dgm:shape>
    <dgm:constrLst>
      <dgm:constr type="h" for="ch" ptType="node" op="equ"/>
      <dgm:constr type="primFontSz" for="ch" ptType="node" op="equ"/>
    </dgm:constrLst>
    <dgm:forEach name="Name4" axis="ch" ptType="node">
      <dgm:layoutNode name="Name5"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w" val="30"/>
          <dgm:constr type="h" val="35"/>
          <dgm:constr type="tMarg" refType="primFontSz" fact="0.2"/>
          <dgm:constr type="bMarg" refType="primFontSz" fact="0.2"/>
          <dgm:constr type="primFontSz" val="65"/>
        </dgm:constrLst>
        <dgm:ruleLst>
          <dgm:rule type="w" val="INF" fact="NaN" max="NaN"/>
          <dgm:rule type="h" val="INF" fact="NaN" max="NaN"/>
          <dgm:rule type="primFontSz" val="5" fact="NaN" max="NaN"/>
        </dgm:ruleLst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diagrams.loki3.com/WordSnake">
  <dgm:title val="Word Snake"/>
  <dgm:desc val="Use for emphasizing each word, phrase or sentence in a paragraph. Works well when each piece of text varies in length."/>
  <dgm:catLst>
    <dgm:cat type="list" pri="4180"/>
    <dgm:cat type="other" pri="21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dir/>
      <dgm:resizeHandles/>
    </dgm:varLst>
    <dgm:choose name="Name1">
      <dgm:if name="Name2" func="var" arg="dir" op="equ" val="norm">
        <dgm:alg type="snake">
          <dgm:param type="grDir" val="tL"/>
        </dgm:alg>
      </dgm:if>
      <dgm:else name="Name3">
        <dgm:alg type="snake">
          <dgm:param type="grDir" val="tR"/>
        </dgm:alg>
      </dgm:else>
    </dgm:choose>
    <dgm:presOf/>
    <dgm:shape xmlns:r="http://schemas.openxmlformats.org/officeDocument/2006/relationships" r:blip="">
      <dgm:adjLst/>
    </dgm:shape>
    <dgm:constrLst>
      <dgm:constr type="h" for="ch" ptType="node" op="equ"/>
      <dgm:constr type="primFontSz" for="ch" ptType="node" op="equ"/>
    </dgm:constrLst>
    <dgm:forEach name="Name4" axis="ch" ptType="node">
      <dgm:layoutNode name="Name5"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w" val="30"/>
          <dgm:constr type="h" val="35"/>
          <dgm:constr type="tMarg" refType="primFontSz" fact="0.2"/>
          <dgm:constr type="bMarg" refType="primFontSz" fact="0.2"/>
          <dgm:constr type="primFontSz" val="65"/>
        </dgm:constrLst>
        <dgm:ruleLst>
          <dgm:rule type="w" val="INF" fact="NaN" max="NaN"/>
          <dgm:rule type="h" val="INF" fact="NaN" max="NaN"/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136AA22A474E0388AF253D53C42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B4A3B-D6CF-4121-AD74-99BE1DECABF8}"/>
      </w:docPartPr>
      <w:docPartBody>
        <w:p w:rsidR="00000000" w:rsidRDefault="004A25CF" w:rsidP="004A25CF">
          <w:pPr>
            <w:pStyle w:val="57136AA22A474E0388AF253D53C42819"/>
          </w:pPr>
          <w:r w:rsidRPr="00605A5B">
            <w:t>Contact</w:t>
          </w:r>
        </w:p>
      </w:docPartBody>
    </w:docPart>
    <w:docPart>
      <w:docPartPr>
        <w:name w:val="177241D9E148435CBCED1202DF9F39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0A5F9-3BFA-4432-A144-D72381C112C4}"/>
      </w:docPartPr>
      <w:docPartBody>
        <w:p w:rsidR="00000000" w:rsidRDefault="004A25CF" w:rsidP="004A25CF">
          <w:pPr>
            <w:pStyle w:val="177241D9E148435CBCED1202DF9F391D"/>
          </w:pPr>
          <w:r w:rsidRPr="00605A5B">
            <w:t>Objective</w:t>
          </w:r>
        </w:p>
      </w:docPartBody>
    </w:docPart>
    <w:docPart>
      <w:docPartPr>
        <w:name w:val="98D8985E4A514F01B3674D94425CB5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B7833B-2CFC-40BF-95AB-6392C12708F6}"/>
      </w:docPartPr>
      <w:docPartBody>
        <w:p w:rsidR="00000000" w:rsidRDefault="004A25CF" w:rsidP="004A25CF">
          <w:pPr>
            <w:pStyle w:val="98D8985E4A514F01B3674D94425CB546"/>
          </w:pPr>
          <w:r>
            <w:t>Experience</w:t>
          </w:r>
        </w:p>
      </w:docPartBody>
    </w:docPart>
    <w:docPart>
      <w:docPartPr>
        <w:name w:val="AB7D9B07EBF04BAABB0D2D73C9E300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9F9675-283C-4F53-A9A5-D4325910EF75}"/>
      </w:docPartPr>
      <w:docPartBody>
        <w:p w:rsidR="00000000" w:rsidRDefault="004A25CF" w:rsidP="004A25CF">
          <w:pPr>
            <w:pStyle w:val="AB7D9B07EBF04BAABB0D2D73C9E300CC"/>
          </w:pPr>
          <w:r>
            <w:t>Education</w:t>
          </w:r>
        </w:p>
      </w:docPartBody>
    </w:docPart>
    <w:docPart>
      <w:docPartPr>
        <w:name w:val="6C58B6103C614B4B938750FC3F8BF9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F76525-34ED-46D0-BB8E-82CFCE0A41F5}"/>
      </w:docPartPr>
      <w:docPartBody>
        <w:p w:rsidR="00000000" w:rsidRDefault="004A25CF" w:rsidP="004A25CF">
          <w:pPr>
            <w:pStyle w:val="6C58B6103C614B4B938750FC3F8BF996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B02"/>
    <w:rsid w:val="00142B02"/>
    <w:rsid w:val="004A25CF"/>
    <w:rsid w:val="00CF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86DADE0BB2408D8D5D5C32686B7D58">
    <w:name w:val="3A86DADE0BB2408D8D5D5C32686B7D58"/>
  </w:style>
  <w:style w:type="character" w:styleId="Emphasis">
    <w:name w:val="Emphasis"/>
    <w:uiPriority w:val="20"/>
    <w:qFormat/>
    <w:rPr>
      <w:color w:val="5B9BD5" w:themeColor="accent5"/>
    </w:rPr>
  </w:style>
  <w:style w:type="paragraph" w:customStyle="1" w:styleId="675EE236641A465A993866CA62286AA5">
    <w:name w:val="675EE236641A465A993866CA62286AA5"/>
  </w:style>
  <w:style w:type="paragraph" w:customStyle="1" w:styleId="AB61D0F9551E406886CC8601FBADDD77">
    <w:name w:val="AB61D0F9551E406886CC8601FBADDD77"/>
  </w:style>
  <w:style w:type="paragraph" w:customStyle="1" w:styleId="CB054E65FD9D4AEF81D1B24C3304A8B3">
    <w:name w:val="CB054E65FD9D4AEF81D1B24C3304A8B3"/>
  </w:style>
  <w:style w:type="paragraph" w:customStyle="1" w:styleId="TextLeft">
    <w:name w:val="TextLeft"/>
    <w:basedOn w:val="Normal"/>
    <w:next w:val="Normal"/>
    <w:uiPriority w:val="4"/>
    <w:qFormat/>
    <w:rsid w:val="004A25CF"/>
    <w:pPr>
      <w:spacing w:after="0" w:line="288" w:lineRule="auto"/>
      <w:jc w:val="right"/>
    </w:pPr>
    <w:rPr>
      <w:rFonts w:eastAsiaTheme="minorHAnsi"/>
      <w:color w:val="404040" w:themeColor="text1" w:themeTint="BF"/>
      <w:szCs w:val="24"/>
    </w:rPr>
  </w:style>
  <w:style w:type="paragraph" w:customStyle="1" w:styleId="7D09BBF628364AB38BCD1B032DE8CE55">
    <w:name w:val="7D09BBF628364AB38BCD1B032DE8CE55"/>
  </w:style>
  <w:style w:type="paragraph" w:customStyle="1" w:styleId="9B069A8989B84CD5BB3CEEF0CFD7A502">
    <w:name w:val="9B069A8989B84CD5BB3CEEF0CFD7A502"/>
  </w:style>
  <w:style w:type="paragraph" w:customStyle="1" w:styleId="CF974F7FE30C48D583A699A28B2E54FA">
    <w:name w:val="CF974F7FE30C48D583A699A28B2E54FA"/>
  </w:style>
  <w:style w:type="paragraph" w:customStyle="1" w:styleId="A8A1791466BF47E59E604C1A45005822">
    <w:name w:val="A8A1791466BF47E59E604C1A45005822"/>
  </w:style>
  <w:style w:type="paragraph" w:customStyle="1" w:styleId="611FE1BA2E3540B49DF885BA874F1BD4">
    <w:name w:val="611FE1BA2E3540B49DF885BA874F1BD4"/>
  </w:style>
  <w:style w:type="paragraph" w:customStyle="1" w:styleId="E4EF72F7AC1E4FA88728C4061CF5BD19">
    <w:name w:val="E4EF72F7AC1E4FA88728C4061CF5BD19"/>
  </w:style>
  <w:style w:type="paragraph" w:customStyle="1" w:styleId="4259BE02E75A41B8BB8F1E90D8D28E20">
    <w:name w:val="4259BE02E75A41B8BB8F1E90D8D28E20"/>
  </w:style>
  <w:style w:type="paragraph" w:customStyle="1" w:styleId="97ACED365CCB41888DF46FBFFD2B9E2F">
    <w:name w:val="97ACED365CCB41888DF46FBFFD2B9E2F"/>
  </w:style>
  <w:style w:type="paragraph" w:customStyle="1" w:styleId="0FFF41805F6E4A2E9AE127D09B7ECC5F">
    <w:name w:val="0FFF41805F6E4A2E9AE127D09B7ECC5F"/>
  </w:style>
  <w:style w:type="paragraph" w:customStyle="1" w:styleId="B0CA601DD632495EBB8C80FC8024FDC1">
    <w:name w:val="B0CA601DD632495EBB8C80FC8024FDC1"/>
  </w:style>
  <w:style w:type="paragraph" w:customStyle="1" w:styleId="7E2DFF14C36540488F2A66A327E08A59">
    <w:name w:val="7E2DFF14C36540488F2A66A327E08A59"/>
  </w:style>
  <w:style w:type="paragraph" w:customStyle="1" w:styleId="EAA2D9EF17844D73A0FDA33FD5493CC9">
    <w:name w:val="EAA2D9EF17844D73A0FDA33FD5493CC9"/>
  </w:style>
  <w:style w:type="paragraph" w:customStyle="1" w:styleId="5C6D026DCC194173B13BFF47EB38CC63">
    <w:name w:val="5C6D026DCC194173B13BFF47EB38CC63"/>
  </w:style>
  <w:style w:type="paragraph" w:customStyle="1" w:styleId="0A93C847866E4BFB830581E9213432F0">
    <w:name w:val="0A93C847866E4BFB830581E9213432F0"/>
  </w:style>
  <w:style w:type="paragraph" w:customStyle="1" w:styleId="47E46CF7C3DE480EBB56CA50F7250FF0">
    <w:name w:val="47E46CF7C3DE480EBB56CA50F7250FF0"/>
  </w:style>
  <w:style w:type="paragraph" w:customStyle="1" w:styleId="A1938B97126143F2832331D3C9316CD2">
    <w:name w:val="A1938B97126143F2832331D3C9316CD2"/>
  </w:style>
  <w:style w:type="paragraph" w:customStyle="1" w:styleId="1FB8610FC51744779CD884D16ED2185B">
    <w:name w:val="1FB8610FC51744779CD884D16ED2185B"/>
  </w:style>
  <w:style w:type="paragraph" w:customStyle="1" w:styleId="451EECF1D7134FAA84C686C2989EB268">
    <w:name w:val="451EECF1D7134FAA84C686C2989EB268"/>
  </w:style>
  <w:style w:type="paragraph" w:customStyle="1" w:styleId="205A4609EAA3407AB5450267C6CB73A7">
    <w:name w:val="205A4609EAA3407AB5450267C6CB73A7"/>
  </w:style>
  <w:style w:type="paragraph" w:customStyle="1" w:styleId="F1C6FAB58EDE456CA03E1A6EBBCF4F18">
    <w:name w:val="F1C6FAB58EDE456CA03E1A6EBBCF4F18"/>
  </w:style>
  <w:style w:type="paragraph" w:customStyle="1" w:styleId="D16065DFF8584991B0E863946670AA51">
    <w:name w:val="D16065DFF8584991B0E863946670AA51"/>
  </w:style>
  <w:style w:type="paragraph" w:customStyle="1" w:styleId="161E673557E24C438271FD9E30DE109C">
    <w:name w:val="161E673557E24C438271FD9E30DE109C"/>
  </w:style>
  <w:style w:type="paragraph" w:customStyle="1" w:styleId="8D208F7791404BA280DEFEE1EEE87630">
    <w:name w:val="8D208F7791404BA280DEFEE1EEE87630"/>
  </w:style>
  <w:style w:type="paragraph" w:customStyle="1" w:styleId="F9FE676CA45D40EAA484EACFC0EA823D">
    <w:name w:val="F9FE676CA45D40EAA484EACFC0EA823D"/>
  </w:style>
  <w:style w:type="paragraph" w:customStyle="1" w:styleId="TextRight">
    <w:name w:val="TextRight"/>
    <w:basedOn w:val="Normal"/>
    <w:next w:val="Normal"/>
    <w:uiPriority w:val="5"/>
    <w:qFormat/>
    <w:rsid w:val="004A25CF"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</w:rPr>
  </w:style>
  <w:style w:type="paragraph" w:customStyle="1" w:styleId="C16D19F455BF4F35A32E548FD4CD5F48">
    <w:name w:val="C16D19F455BF4F35A32E548FD4CD5F48"/>
  </w:style>
  <w:style w:type="paragraph" w:customStyle="1" w:styleId="BF58E7FD16B9429799DD8BC6971AE5E4">
    <w:name w:val="BF58E7FD16B9429799DD8BC6971AE5E4"/>
  </w:style>
  <w:style w:type="paragraph" w:customStyle="1" w:styleId="8A8A23C276EF4596B3380CC8762CD5DE">
    <w:name w:val="8A8A23C276EF4596B3380CC8762CD5DE"/>
  </w:style>
  <w:style w:type="paragraph" w:customStyle="1" w:styleId="3E1B81F0FEE74E66830A4A7BDE868561">
    <w:name w:val="3E1B81F0FEE74E66830A4A7BDE868561"/>
  </w:style>
  <w:style w:type="paragraph" w:customStyle="1" w:styleId="42C238373F34480EA15AA64BD05A14AC">
    <w:name w:val="42C238373F34480EA15AA64BD05A14AC"/>
  </w:style>
  <w:style w:type="paragraph" w:customStyle="1" w:styleId="90A8FBFAABDD47F2A70592399EDF44C3">
    <w:name w:val="90A8FBFAABDD47F2A70592399EDF44C3"/>
    <w:rsid w:val="004A25CF"/>
    <w:rPr>
      <w:lang w:eastAsia="ja-JP"/>
    </w:rPr>
  </w:style>
  <w:style w:type="paragraph" w:customStyle="1" w:styleId="BB693F822F7D48E58CDAF9393CE68346">
    <w:name w:val="BB693F822F7D48E58CDAF9393CE68346"/>
    <w:rsid w:val="004A25CF"/>
    <w:rPr>
      <w:lang w:eastAsia="ja-JP"/>
    </w:rPr>
  </w:style>
  <w:style w:type="paragraph" w:customStyle="1" w:styleId="89EF64CAE2354A7CA5207F2B65098588">
    <w:name w:val="89EF64CAE2354A7CA5207F2B65098588"/>
    <w:rsid w:val="004A25CF"/>
    <w:rPr>
      <w:lang w:eastAsia="ja-JP"/>
    </w:rPr>
  </w:style>
  <w:style w:type="paragraph" w:customStyle="1" w:styleId="816C70A53FDE4F6788E4DBC395641FED">
    <w:name w:val="816C70A53FDE4F6788E4DBC395641FED"/>
    <w:rsid w:val="004A25CF"/>
    <w:rPr>
      <w:lang w:eastAsia="ja-JP"/>
    </w:rPr>
  </w:style>
  <w:style w:type="paragraph" w:customStyle="1" w:styleId="3FFEFABD871A4F81BD5755CE0EB53B2B">
    <w:name w:val="3FFEFABD871A4F81BD5755CE0EB53B2B"/>
    <w:rsid w:val="004A25CF"/>
    <w:rPr>
      <w:lang w:eastAsia="ja-JP"/>
    </w:rPr>
  </w:style>
  <w:style w:type="paragraph" w:customStyle="1" w:styleId="A427858E1CD540F8A66CA85F971C62AD">
    <w:name w:val="A427858E1CD540F8A66CA85F971C62AD"/>
    <w:rsid w:val="004A25CF"/>
    <w:rPr>
      <w:lang w:eastAsia="ja-JP"/>
    </w:rPr>
  </w:style>
  <w:style w:type="paragraph" w:customStyle="1" w:styleId="3EAFDA8627D74D509BD10B2422C76A3B">
    <w:name w:val="3EAFDA8627D74D509BD10B2422C76A3B"/>
    <w:rsid w:val="004A25CF"/>
    <w:rPr>
      <w:lang w:eastAsia="ja-JP"/>
    </w:rPr>
  </w:style>
  <w:style w:type="paragraph" w:customStyle="1" w:styleId="B549CF16C9F946F59F4BFD295A64E500">
    <w:name w:val="B549CF16C9F946F59F4BFD295A64E500"/>
    <w:rsid w:val="004A25CF"/>
    <w:rPr>
      <w:lang w:eastAsia="ja-JP"/>
    </w:rPr>
  </w:style>
  <w:style w:type="paragraph" w:customStyle="1" w:styleId="5EA17049B78B48A9B54597324A727F5F">
    <w:name w:val="5EA17049B78B48A9B54597324A727F5F"/>
    <w:rsid w:val="004A25CF"/>
    <w:rPr>
      <w:lang w:eastAsia="ja-JP"/>
    </w:rPr>
  </w:style>
  <w:style w:type="paragraph" w:customStyle="1" w:styleId="278938DAD1564954B6ACDF96732F903B">
    <w:name w:val="278938DAD1564954B6ACDF96732F903B"/>
    <w:rsid w:val="004A25CF"/>
    <w:rPr>
      <w:lang w:eastAsia="ja-JP"/>
    </w:rPr>
  </w:style>
  <w:style w:type="paragraph" w:customStyle="1" w:styleId="F1E3DD3B1CDB49D6826F56EA05CC75B0">
    <w:name w:val="F1E3DD3B1CDB49D6826F56EA05CC75B0"/>
    <w:rsid w:val="004A25CF"/>
    <w:rPr>
      <w:lang w:eastAsia="ja-JP"/>
    </w:rPr>
  </w:style>
  <w:style w:type="paragraph" w:customStyle="1" w:styleId="E4C317AE48904FC8ADB79E0006FB689B">
    <w:name w:val="E4C317AE48904FC8ADB79E0006FB689B"/>
    <w:rsid w:val="004A25CF"/>
    <w:rPr>
      <w:lang w:eastAsia="ja-JP"/>
    </w:rPr>
  </w:style>
  <w:style w:type="paragraph" w:customStyle="1" w:styleId="0B2B3E6D3A504F94B3CDA4F7CC0BE6FC">
    <w:name w:val="0B2B3E6D3A504F94B3CDA4F7CC0BE6FC"/>
    <w:rsid w:val="004A25CF"/>
    <w:rPr>
      <w:lang w:eastAsia="ja-JP"/>
    </w:rPr>
  </w:style>
  <w:style w:type="paragraph" w:customStyle="1" w:styleId="C614D3F686A04E918F61AA1048E584AE">
    <w:name w:val="C614D3F686A04E918F61AA1048E584AE"/>
    <w:rsid w:val="004A25CF"/>
    <w:rPr>
      <w:lang w:eastAsia="ja-JP"/>
    </w:rPr>
  </w:style>
  <w:style w:type="paragraph" w:customStyle="1" w:styleId="098861E9E3B44D0DBA3D391F0551FDD1">
    <w:name w:val="098861E9E3B44D0DBA3D391F0551FDD1"/>
    <w:rsid w:val="004A25CF"/>
    <w:rPr>
      <w:lang w:eastAsia="ja-JP"/>
    </w:rPr>
  </w:style>
  <w:style w:type="paragraph" w:customStyle="1" w:styleId="1D9523AB8D574159B5D590E44C206C08">
    <w:name w:val="1D9523AB8D574159B5D590E44C206C08"/>
    <w:rsid w:val="004A25CF"/>
    <w:rPr>
      <w:lang w:eastAsia="ja-JP"/>
    </w:rPr>
  </w:style>
  <w:style w:type="paragraph" w:customStyle="1" w:styleId="3DFE866FDB094759AE027CA43644FEA0">
    <w:name w:val="3DFE866FDB094759AE027CA43644FEA0"/>
    <w:rsid w:val="004A25CF"/>
    <w:rPr>
      <w:lang w:eastAsia="ja-JP"/>
    </w:rPr>
  </w:style>
  <w:style w:type="paragraph" w:customStyle="1" w:styleId="84D862B267A94952B11A7B23B0BD0810">
    <w:name w:val="84D862B267A94952B11A7B23B0BD0810"/>
    <w:rsid w:val="004A25CF"/>
    <w:rPr>
      <w:lang w:eastAsia="ja-JP"/>
    </w:rPr>
  </w:style>
  <w:style w:type="paragraph" w:customStyle="1" w:styleId="954F67F7A8E74A0AAE538BE6E9D16D83">
    <w:name w:val="954F67F7A8E74A0AAE538BE6E9D16D83"/>
    <w:rsid w:val="004A25CF"/>
    <w:rPr>
      <w:lang w:eastAsia="ja-JP"/>
    </w:rPr>
  </w:style>
  <w:style w:type="paragraph" w:customStyle="1" w:styleId="8C66432452D54AECB0FBC1192F2941AF">
    <w:name w:val="8C66432452D54AECB0FBC1192F2941AF"/>
    <w:rsid w:val="004A25CF"/>
    <w:rPr>
      <w:lang w:eastAsia="ja-JP"/>
    </w:rPr>
  </w:style>
  <w:style w:type="paragraph" w:customStyle="1" w:styleId="21C20A11A2FA4F1CA59FE5781C46BD0E">
    <w:name w:val="21C20A11A2FA4F1CA59FE5781C46BD0E"/>
    <w:rsid w:val="004A25CF"/>
    <w:rPr>
      <w:lang w:eastAsia="ja-JP"/>
    </w:rPr>
  </w:style>
  <w:style w:type="paragraph" w:customStyle="1" w:styleId="2246FCBEF17B4D0490F49BFF4FE7C8B4">
    <w:name w:val="2246FCBEF17B4D0490F49BFF4FE7C8B4"/>
    <w:rsid w:val="004A25CF"/>
    <w:rPr>
      <w:lang w:eastAsia="ja-JP"/>
    </w:rPr>
  </w:style>
  <w:style w:type="paragraph" w:customStyle="1" w:styleId="F6235415F3E64CC1BAA93B78333C4396">
    <w:name w:val="F6235415F3E64CC1BAA93B78333C4396"/>
    <w:rsid w:val="004A25CF"/>
    <w:rPr>
      <w:lang w:eastAsia="ja-JP"/>
    </w:rPr>
  </w:style>
  <w:style w:type="paragraph" w:customStyle="1" w:styleId="8C7FA1BF485F463E9A00561EBA58E962">
    <w:name w:val="8C7FA1BF485F463E9A00561EBA58E962"/>
    <w:rsid w:val="004A25CF"/>
    <w:rPr>
      <w:lang w:eastAsia="ja-JP"/>
    </w:rPr>
  </w:style>
  <w:style w:type="paragraph" w:customStyle="1" w:styleId="B18C385E61C7478CBD1CA7E83D9E2500">
    <w:name w:val="B18C385E61C7478CBD1CA7E83D9E2500"/>
    <w:rsid w:val="004A25CF"/>
    <w:rPr>
      <w:lang w:eastAsia="ja-JP"/>
    </w:rPr>
  </w:style>
  <w:style w:type="paragraph" w:customStyle="1" w:styleId="A0801827E7B1447CA10518EF2B49A658">
    <w:name w:val="A0801827E7B1447CA10518EF2B49A658"/>
    <w:rsid w:val="004A25CF"/>
    <w:rPr>
      <w:lang w:eastAsia="ja-JP"/>
    </w:rPr>
  </w:style>
  <w:style w:type="paragraph" w:customStyle="1" w:styleId="C9D2838D0EAF4059A8021EDB13E92788">
    <w:name w:val="C9D2838D0EAF4059A8021EDB13E92788"/>
    <w:rsid w:val="004A25CF"/>
    <w:rPr>
      <w:lang w:eastAsia="ja-JP"/>
    </w:rPr>
  </w:style>
  <w:style w:type="paragraph" w:customStyle="1" w:styleId="EE4A66BAA39F41998692771FD55D702B">
    <w:name w:val="EE4A66BAA39F41998692771FD55D702B"/>
    <w:rsid w:val="004A25CF"/>
    <w:rPr>
      <w:lang w:eastAsia="ja-JP"/>
    </w:rPr>
  </w:style>
  <w:style w:type="paragraph" w:customStyle="1" w:styleId="55CDD94AA3E645BE8A0D07481F10BA39">
    <w:name w:val="55CDD94AA3E645BE8A0D07481F10BA39"/>
    <w:rsid w:val="004A25CF"/>
    <w:rPr>
      <w:lang w:eastAsia="ja-JP"/>
    </w:rPr>
  </w:style>
  <w:style w:type="paragraph" w:customStyle="1" w:styleId="3552903937A643D09391E6FACCB527E2">
    <w:name w:val="3552903937A643D09391E6FACCB527E2"/>
    <w:rsid w:val="004A25CF"/>
    <w:rPr>
      <w:lang w:eastAsia="ja-JP"/>
    </w:rPr>
  </w:style>
  <w:style w:type="paragraph" w:customStyle="1" w:styleId="251078F476DB4F1C9576FDFD69527619">
    <w:name w:val="251078F476DB4F1C9576FDFD69527619"/>
    <w:rsid w:val="004A25CF"/>
    <w:rPr>
      <w:lang w:eastAsia="ja-JP"/>
    </w:rPr>
  </w:style>
  <w:style w:type="paragraph" w:customStyle="1" w:styleId="B627089F0B2848B4BF14F016ACBCD698">
    <w:name w:val="B627089F0B2848B4BF14F016ACBCD698"/>
    <w:rsid w:val="004A25CF"/>
    <w:rPr>
      <w:lang w:eastAsia="ja-JP"/>
    </w:rPr>
  </w:style>
  <w:style w:type="paragraph" w:customStyle="1" w:styleId="9C16002E10B44C4385A26A596A272584">
    <w:name w:val="9C16002E10B44C4385A26A596A272584"/>
    <w:rsid w:val="004A25CF"/>
    <w:rPr>
      <w:lang w:eastAsia="ja-JP"/>
    </w:rPr>
  </w:style>
  <w:style w:type="paragraph" w:customStyle="1" w:styleId="70E30E30FCF249D995114E7252F8324F">
    <w:name w:val="70E30E30FCF249D995114E7252F8324F"/>
    <w:rsid w:val="004A25CF"/>
    <w:rPr>
      <w:lang w:eastAsia="ja-JP"/>
    </w:rPr>
  </w:style>
  <w:style w:type="paragraph" w:customStyle="1" w:styleId="50F7D13545BC47738B9A4724B9DC133A">
    <w:name w:val="50F7D13545BC47738B9A4724B9DC133A"/>
    <w:rsid w:val="004A25CF"/>
    <w:rPr>
      <w:lang w:eastAsia="ja-JP"/>
    </w:rPr>
  </w:style>
  <w:style w:type="paragraph" w:customStyle="1" w:styleId="EBD756244F3A4F0CBD141EDE969E5203">
    <w:name w:val="EBD756244F3A4F0CBD141EDE969E5203"/>
    <w:rsid w:val="004A25CF"/>
    <w:rPr>
      <w:lang w:eastAsia="ja-JP"/>
    </w:rPr>
  </w:style>
  <w:style w:type="paragraph" w:customStyle="1" w:styleId="57136AA22A474E0388AF253D53C42819">
    <w:name w:val="57136AA22A474E0388AF253D53C42819"/>
    <w:rsid w:val="004A25CF"/>
    <w:rPr>
      <w:lang w:eastAsia="ja-JP"/>
    </w:rPr>
  </w:style>
  <w:style w:type="paragraph" w:customStyle="1" w:styleId="F1FA0D2002B246BA984C0EF02F77896A">
    <w:name w:val="F1FA0D2002B246BA984C0EF02F77896A"/>
    <w:rsid w:val="004A25CF"/>
    <w:rPr>
      <w:lang w:eastAsia="ja-JP"/>
    </w:rPr>
  </w:style>
  <w:style w:type="paragraph" w:customStyle="1" w:styleId="0BCCE47F17534EFD8EFFA17088FAD36D">
    <w:name w:val="0BCCE47F17534EFD8EFFA17088FAD36D"/>
    <w:rsid w:val="004A25CF"/>
    <w:rPr>
      <w:lang w:eastAsia="ja-JP"/>
    </w:rPr>
  </w:style>
  <w:style w:type="paragraph" w:customStyle="1" w:styleId="5285FC039D7442E3B835E68B6AECAA35">
    <w:name w:val="5285FC039D7442E3B835E68B6AECAA35"/>
    <w:rsid w:val="004A25CF"/>
    <w:rPr>
      <w:lang w:eastAsia="ja-JP"/>
    </w:rPr>
  </w:style>
  <w:style w:type="paragraph" w:customStyle="1" w:styleId="C4399340EE604D2AB716AD0D642949D9">
    <w:name w:val="C4399340EE604D2AB716AD0D642949D9"/>
    <w:rsid w:val="004A25CF"/>
    <w:rPr>
      <w:lang w:eastAsia="ja-JP"/>
    </w:rPr>
  </w:style>
  <w:style w:type="paragraph" w:customStyle="1" w:styleId="755915933B9046C5AC07D518F2339CE3">
    <w:name w:val="755915933B9046C5AC07D518F2339CE3"/>
    <w:rsid w:val="004A25CF"/>
    <w:rPr>
      <w:lang w:eastAsia="ja-JP"/>
    </w:rPr>
  </w:style>
  <w:style w:type="paragraph" w:customStyle="1" w:styleId="C87664C64AD840C5BC1B937CAE391527">
    <w:name w:val="C87664C64AD840C5BC1B937CAE391527"/>
    <w:rsid w:val="004A25CF"/>
    <w:rPr>
      <w:lang w:eastAsia="ja-JP"/>
    </w:rPr>
  </w:style>
  <w:style w:type="paragraph" w:customStyle="1" w:styleId="D96BD37268BD4AF4B846868B2EBDF94B">
    <w:name w:val="D96BD37268BD4AF4B846868B2EBDF94B"/>
    <w:rsid w:val="004A25CF"/>
    <w:rPr>
      <w:lang w:eastAsia="ja-JP"/>
    </w:rPr>
  </w:style>
  <w:style w:type="paragraph" w:customStyle="1" w:styleId="FD40139EF1EC487D8625A81E80693267">
    <w:name w:val="FD40139EF1EC487D8625A81E80693267"/>
    <w:rsid w:val="004A25CF"/>
    <w:rPr>
      <w:lang w:eastAsia="ja-JP"/>
    </w:rPr>
  </w:style>
  <w:style w:type="paragraph" w:customStyle="1" w:styleId="1D001036215048E99F8BFAF029EB4EE3">
    <w:name w:val="1D001036215048E99F8BFAF029EB4EE3"/>
    <w:rsid w:val="004A25CF"/>
    <w:rPr>
      <w:lang w:eastAsia="ja-JP"/>
    </w:rPr>
  </w:style>
  <w:style w:type="paragraph" w:customStyle="1" w:styleId="5272FF7115EA49D083A69BB9E4F3A9A0">
    <w:name w:val="5272FF7115EA49D083A69BB9E4F3A9A0"/>
    <w:rsid w:val="004A25CF"/>
    <w:rPr>
      <w:lang w:eastAsia="ja-JP"/>
    </w:rPr>
  </w:style>
  <w:style w:type="paragraph" w:customStyle="1" w:styleId="9E602219EEF643F7A9A96CB1175C37B0">
    <w:name w:val="9E602219EEF643F7A9A96CB1175C37B0"/>
    <w:rsid w:val="004A25CF"/>
    <w:rPr>
      <w:lang w:eastAsia="ja-JP"/>
    </w:rPr>
  </w:style>
  <w:style w:type="paragraph" w:customStyle="1" w:styleId="1A76878781D342458CA58872A48C6A1B">
    <w:name w:val="1A76878781D342458CA58872A48C6A1B"/>
    <w:rsid w:val="004A25CF"/>
    <w:rPr>
      <w:lang w:eastAsia="ja-JP"/>
    </w:rPr>
  </w:style>
  <w:style w:type="paragraph" w:customStyle="1" w:styleId="52311E07603B4F55AE9BA5B71C57693A">
    <w:name w:val="52311E07603B4F55AE9BA5B71C57693A"/>
    <w:rsid w:val="004A25CF"/>
    <w:rPr>
      <w:lang w:eastAsia="ja-JP"/>
    </w:rPr>
  </w:style>
  <w:style w:type="paragraph" w:customStyle="1" w:styleId="B87521FE83FD416EA8B5E0CCCF47DDD3">
    <w:name w:val="B87521FE83FD416EA8B5E0CCCF47DDD3"/>
    <w:rsid w:val="004A25CF"/>
    <w:rPr>
      <w:lang w:eastAsia="ja-JP"/>
    </w:rPr>
  </w:style>
  <w:style w:type="paragraph" w:customStyle="1" w:styleId="A42D4B8D32384350BC5EF6234C03168C">
    <w:name w:val="A42D4B8D32384350BC5EF6234C03168C"/>
    <w:rsid w:val="004A25CF"/>
    <w:rPr>
      <w:lang w:eastAsia="ja-JP"/>
    </w:rPr>
  </w:style>
  <w:style w:type="paragraph" w:customStyle="1" w:styleId="D41FF59D47C04BC7AD4603E1BE94D71F">
    <w:name w:val="D41FF59D47C04BC7AD4603E1BE94D71F"/>
    <w:rsid w:val="004A25CF"/>
    <w:rPr>
      <w:lang w:eastAsia="ja-JP"/>
    </w:rPr>
  </w:style>
  <w:style w:type="paragraph" w:customStyle="1" w:styleId="45986F4E614C48CF8002B4E113AE7CB1">
    <w:name w:val="45986F4E614C48CF8002B4E113AE7CB1"/>
    <w:rsid w:val="004A25CF"/>
    <w:rPr>
      <w:lang w:eastAsia="ja-JP"/>
    </w:rPr>
  </w:style>
  <w:style w:type="paragraph" w:customStyle="1" w:styleId="0D7F208095CD4EC0B33A17827866AD77">
    <w:name w:val="0D7F208095CD4EC0B33A17827866AD77"/>
    <w:rsid w:val="004A25CF"/>
    <w:rPr>
      <w:lang w:eastAsia="ja-JP"/>
    </w:rPr>
  </w:style>
  <w:style w:type="paragraph" w:customStyle="1" w:styleId="D6BE822DEA6E466EB264113A21A350BA">
    <w:name w:val="D6BE822DEA6E466EB264113A21A350BA"/>
    <w:rsid w:val="004A25CF"/>
    <w:rPr>
      <w:lang w:eastAsia="ja-JP"/>
    </w:rPr>
  </w:style>
  <w:style w:type="paragraph" w:customStyle="1" w:styleId="63C17A9D4EE4497DAEEA73F72EEC22AE">
    <w:name w:val="63C17A9D4EE4497DAEEA73F72EEC22AE"/>
    <w:rsid w:val="004A25CF"/>
    <w:rPr>
      <w:lang w:eastAsia="ja-JP"/>
    </w:rPr>
  </w:style>
  <w:style w:type="paragraph" w:customStyle="1" w:styleId="73BB894188A44103945CE70E9845918A">
    <w:name w:val="73BB894188A44103945CE70E9845918A"/>
    <w:rsid w:val="004A25CF"/>
    <w:rPr>
      <w:lang w:eastAsia="ja-JP"/>
    </w:rPr>
  </w:style>
  <w:style w:type="paragraph" w:customStyle="1" w:styleId="960F7CB132F24DF3A3D4983A61DBE512">
    <w:name w:val="960F7CB132F24DF3A3D4983A61DBE512"/>
    <w:rsid w:val="004A25CF"/>
    <w:rPr>
      <w:lang w:eastAsia="ja-JP"/>
    </w:rPr>
  </w:style>
  <w:style w:type="paragraph" w:customStyle="1" w:styleId="124E7C249A78438B87B0005232D2686C">
    <w:name w:val="124E7C249A78438B87B0005232D2686C"/>
    <w:rsid w:val="004A25CF"/>
    <w:rPr>
      <w:lang w:eastAsia="ja-JP"/>
    </w:rPr>
  </w:style>
  <w:style w:type="paragraph" w:customStyle="1" w:styleId="11B81A5711784BE6B9913A18D14A03E9">
    <w:name w:val="11B81A5711784BE6B9913A18D14A03E9"/>
    <w:rsid w:val="004A25CF"/>
    <w:rPr>
      <w:lang w:eastAsia="ja-JP"/>
    </w:rPr>
  </w:style>
  <w:style w:type="paragraph" w:customStyle="1" w:styleId="177241D9E148435CBCED1202DF9F391D">
    <w:name w:val="177241D9E148435CBCED1202DF9F391D"/>
    <w:rsid w:val="004A25CF"/>
    <w:rPr>
      <w:lang w:eastAsia="ja-JP"/>
    </w:rPr>
  </w:style>
  <w:style w:type="paragraph" w:customStyle="1" w:styleId="2086E2D08C734EB39C49026A8998C512">
    <w:name w:val="2086E2D08C734EB39C49026A8998C512"/>
    <w:rsid w:val="004A25CF"/>
    <w:rPr>
      <w:lang w:eastAsia="ja-JP"/>
    </w:rPr>
  </w:style>
  <w:style w:type="paragraph" w:customStyle="1" w:styleId="79A2D9FE0BFC4AD38AA43AA48D561737">
    <w:name w:val="79A2D9FE0BFC4AD38AA43AA48D561737"/>
    <w:rsid w:val="004A25CF"/>
    <w:rPr>
      <w:lang w:eastAsia="ja-JP"/>
    </w:rPr>
  </w:style>
  <w:style w:type="paragraph" w:customStyle="1" w:styleId="3F127820AEB343E7A386AC7FD222B5B8">
    <w:name w:val="3F127820AEB343E7A386AC7FD222B5B8"/>
    <w:rsid w:val="004A25CF"/>
    <w:rPr>
      <w:lang w:eastAsia="ja-JP"/>
    </w:rPr>
  </w:style>
  <w:style w:type="paragraph" w:customStyle="1" w:styleId="7FA9DD8FD835432E9BE6DC574755BEC9">
    <w:name w:val="7FA9DD8FD835432E9BE6DC574755BEC9"/>
    <w:rsid w:val="004A25CF"/>
    <w:rPr>
      <w:lang w:eastAsia="ja-JP"/>
    </w:rPr>
  </w:style>
  <w:style w:type="paragraph" w:customStyle="1" w:styleId="0D02DFC62C1A4D538D224812F469CFEA">
    <w:name w:val="0D02DFC62C1A4D538D224812F469CFEA"/>
    <w:rsid w:val="004A25CF"/>
    <w:rPr>
      <w:lang w:eastAsia="ja-JP"/>
    </w:rPr>
  </w:style>
  <w:style w:type="paragraph" w:customStyle="1" w:styleId="4673B7FB9F274F14845B84C70654EBBE">
    <w:name w:val="4673B7FB9F274F14845B84C70654EBBE"/>
    <w:rsid w:val="004A25CF"/>
    <w:rPr>
      <w:lang w:eastAsia="ja-JP"/>
    </w:rPr>
  </w:style>
  <w:style w:type="paragraph" w:customStyle="1" w:styleId="19D7CA92CBA344288DFD4939710E6042">
    <w:name w:val="19D7CA92CBA344288DFD4939710E6042"/>
    <w:rsid w:val="004A25CF"/>
    <w:rPr>
      <w:lang w:eastAsia="ja-JP"/>
    </w:rPr>
  </w:style>
  <w:style w:type="paragraph" w:customStyle="1" w:styleId="1E297BBEDC7542CBBC1FE26D1E7FDDA9">
    <w:name w:val="1E297BBEDC7542CBBC1FE26D1E7FDDA9"/>
    <w:rsid w:val="004A25CF"/>
    <w:rPr>
      <w:lang w:eastAsia="ja-JP"/>
    </w:rPr>
  </w:style>
  <w:style w:type="paragraph" w:customStyle="1" w:styleId="000BCA67739D42C5B4572CF67DFFE2B7">
    <w:name w:val="000BCA67739D42C5B4572CF67DFFE2B7"/>
    <w:rsid w:val="004A25CF"/>
    <w:rPr>
      <w:lang w:eastAsia="ja-JP"/>
    </w:rPr>
  </w:style>
  <w:style w:type="paragraph" w:customStyle="1" w:styleId="C47D880E8D3D40A18C1B8F567CF101B7">
    <w:name w:val="C47D880E8D3D40A18C1B8F567CF101B7"/>
    <w:rsid w:val="004A25CF"/>
    <w:rPr>
      <w:lang w:eastAsia="ja-JP"/>
    </w:rPr>
  </w:style>
  <w:style w:type="paragraph" w:customStyle="1" w:styleId="DEB1DDEEA3104116A36273CC8E8955C5">
    <w:name w:val="DEB1DDEEA3104116A36273CC8E8955C5"/>
    <w:rsid w:val="004A25CF"/>
    <w:rPr>
      <w:lang w:eastAsia="ja-JP"/>
    </w:rPr>
  </w:style>
  <w:style w:type="paragraph" w:customStyle="1" w:styleId="F636EE4F6F964FDBB127BA6C89A2C1BF">
    <w:name w:val="F636EE4F6F964FDBB127BA6C89A2C1BF"/>
    <w:rsid w:val="004A25CF"/>
    <w:rPr>
      <w:lang w:eastAsia="ja-JP"/>
    </w:rPr>
  </w:style>
  <w:style w:type="paragraph" w:customStyle="1" w:styleId="1E68FD5C37134680AA23EFBD0B3855FC">
    <w:name w:val="1E68FD5C37134680AA23EFBD0B3855FC"/>
    <w:rsid w:val="004A25CF"/>
    <w:rPr>
      <w:lang w:eastAsia="ja-JP"/>
    </w:rPr>
  </w:style>
  <w:style w:type="paragraph" w:customStyle="1" w:styleId="AB1DB7F4E08241FDAF18F2F6590F34E6">
    <w:name w:val="AB1DB7F4E08241FDAF18F2F6590F34E6"/>
    <w:rsid w:val="004A25CF"/>
    <w:rPr>
      <w:lang w:eastAsia="ja-JP"/>
    </w:rPr>
  </w:style>
  <w:style w:type="paragraph" w:customStyle="1" w:styleId="E10593784BF0428F896D01582204BC68">
    <w:name w:val="E10593784BF0428F896D01582204BC68"/>
    <w:rsid w:val="004A25CF"/>
    <w:rPr>
      <w:lang w:eastAsia="ja-JP"/>
    </w:rPr>
  </w:style>
  <w:style w:type="paragraph" w:customStyle="1" w:styleId="F3291D799A4D45929EBC2130E60D8C3A">
    <w:name w:val="F3291D799A4D45929EBC2130E60D8C3A"/>
    <w:rsid w:val="004A25CF"/>
    <w:rPr>
      <w:lang w:eastAsia="ja-JP"/>
    </w:rPr>
  </w:style>
  <w:style w:type="paragraph" w:customStyle="1" w:styleId="7D4706EB789F4083BA42AC4BC463BF69">
    <w:name w:val="7D4706EB789F4083BA42AC4BC463BF69"/>
    <w:rsid w:val="004A25CF"/>
    <w:rPr>
      <w:lang w:eastAsia="ja-JP"/>
    </w:rPr>
  </w:style>
  <w:style w:type="paragraph" w:customStyle="1" w:styleId="69747972663045C7B4332DBAFFE8882B">
    <w:name w:val="69747972663045C7B4332DBAFFE8882B"/>
    <w:rsid w:val="004A25CF"/>
    <w:rPr>
      <w:lang w:eastAsia="ja-JP"/>
    </w:rPr>
  </w:style>
  <w:style w:type="paragraph" w:customStyle="1" w:styleId="10858855779744C797034E349F074734">
    <w:name w:val="10858855779744C797034E349F074734"/>
    <w:rsid w:val="004A25CF"/>
    <w:rPr>
      <w:lang w:eastAsia="ja-JP"/>
    </w:rPr>
  </w:style>
  <w:style w:type="paragraph" w:customStyle="1" w:styleId="7BE5F8A642F24D45AF873B30C9BBBD60">
    <w:name w:val="7BE5F8A642F24D45AF873B30C9BBBD60"/>
    <w:rsid w:val="004A25CF"/>
    <w:rPr>
      <w:lang w:eastAsia="ja-JP"/>
    </w:rPr>
  </w:style>
  <w:style w:type="paragraph" w:customStyle="1" w:styleId="26373760383B4BCEA9459AB43A261115">
    <w:name w:val="26373760383B4BCEA9459AB43A261115"/>
    <w:rsid w:val="004A25CF"/>
    <w:rPr>
      <w:lang w:eastAsia="ja-JP"/>
    </w:rPr>
  </w:style>
  <w:style w:type="paragraph" w:customStyle="1" w:styleId="51B12FBF6CB540D8812CFCFAEE7E0DBE">
    <w:name w:val="51B12FBF6CB540D8812CFCFAEE7E0DBE"/>
    <w:rsid w:val="004A25CF"/>
    <w:rPr>
      <w:lang w:eastAsia="ja-JP"/>
    </w:rPr>
  </w:style>
  <w:style w:type="paragraph" w:customStyle="1" w:styleId="43E7EB71C0544E8385074752E33B9D71">
    <w:name w:val="43E7EB71C0544E8385074752E33B9D71"/>
    <w:rsid w:val="004A25CF"/>
    <w:rPr>
      <w:lang w:eastAsia="ja-JP"/>
    </w:rPr>
  </w:style>
  <w:style w:type="paragraph" w:customStyle="1" w:styleId="E7BDA5F26D60481186ECF27985659B59">
    <w:name w:val="E7BDA5F26D60481186ECF27985659B59"/>
    <w:rsid w:val="004A25CF"/>
    <w:rPr>
      <w:lang w:eastAsia="ja-JP"/>
    </w:rPr>
  </w:style>
  <w:style w:type="paragraph" w:customStyle="1" w:styleId="0CAD8E60023E425FB661C76F65CE46EB">
    <w:name w:val="0CAD8E60023E425FB661C76F65CE46EB"/>
    <w:rsid w:val="004A25CF"/>
    <w:rPr>
      <w:lang w:eastAsia="ja-JP"/>
    </w:rPr>
  </w:style>
  <w:style w:type="paragraph" w:customStyle="1" w:styleId="C44A6DBF6FA5420BB408E1AD2DF11EF6">
    <w:name w:val="C44A6DBF6FA5420BB408E1AD2DF11EF6"/>
    <w:rsid w:val="004A25CF"/>
    <w:rPr>
      <w:lang w:eastAsia="ja-JP"/>
    </w:rPr>
  </w:style>
  <w:style w:type="paragraph" w:customStyle="1" w:styleId="563CB2C33C1447D198242FA9350C6AE2">
    <w:name w:val="563CB2C33C1447D198242FA9350C6AE2"/>
    <w:rsid w:val="004A25CF"/>
    <w:rPr>
      <w:lang w:eastAsia="ja-JP"/>
    </w:rPr>
  </w:style>
  <w:style w:type="paragraph" w:customStyle="1" w:styleId="C36129F7C56F4D9EA13844D7C4752C35">
    <w:name w:val="C36129F7C56F4D9EA13844D7C4752C35"/>
    <w:rsid w:val="004A25CF"/>
    <w:rPr>
      <w:lang w:eastAsia="ja-JP"/>
    </w:rPr>
  </w:style>
  <w:style w:type="paragraph" w:customStyle="1" w:styleId="6C062B5AC66B44C5BBF5124CEBCB1FCF">
    <w:name w:val="6C062B5AC66B44C5BBF5124CEBCB1FCF"/>
    <w:rsid w:val="004A25CF"/>
    <w:rPr>
      <w:lang w:eastAsia="ja-JP"/>
    </w:rPr>
  </w:style>
  <w:style w:type="paragraph" w:customStyle="1" w:styleId="79AA4FD65C334C14B3FF56EE7ED257D2">
    <w:name w:val="79AA4FD65C334C14B3FF56EE7ED257D2"/>
    <w:rsid w:val="004A25CF"/>
    <w:rPr>
      <w:lang w:eastAsia="ja-JP"/>
    </w:rPr>
  </w:style>
  <w:style w:type="paragraph" w:customStyle="1" w:styleId="D6C1F07350AA45F59E430C44F2553E64">
    <w:name w:val="D6C1F07350AA45F59E430C44F2553E64"/>
    <w:rsid w:val="004A25CF"/>
    <w:rPr>
      <w:lang w:eastAsia="ja-JP"/>
    </w:rPr>
  </w:style>
  <w:style w:type="paragraph" w:customStyle="1" w:styleId="690AA993815B42EBB163A39528001BBB">
    <w:name w:val="690AA993815B42EBB163A39528001BBB"/>
    <w:rsid w:val="004A25CF"/>
    <w:rPr>
      <w:lang w:eastAsia="ja-JP"/>
    </w:rPr>
  </w:style>
  <w:style w:type="paragraph" w:customStyle="1" w:styleId="5BFB9453E2C04D399780379B79A6C82E">
    <w:name w:val="5BFB9453E2C04D399780379B79A6C82E"/>
    <w:rsid w:val="004A25CF"/>
    <w:rPr>
      <w:lang w:eastAsia="ja-JP"/>
    </w:rPr>
  </w:style>
  <w:style w:type="paragraph" w:customStyle="1" w:styleId="E7AB0ECBF0304FE7AEC32FD423ABDEC3">
    <w:name w:val="E7AB0ECBF0304FE7AEC32FD423ABDEC3"/>
    <w:rsid w:val="004A25CF"/>
    <w:rPr>
      <w:lang w:eastAsia="ja-JP"/>
    </w:rPr>
  </w:style>
  <w:style w:type="paragraph" w:customStyle="1" w:styleId="6CC6743B05AD477FA066AA16BB1A1BC5">
    <w:name w:val="6CC6743B05AD477FA066AA16BB1A1BC5"/>
    <w:rsid w:val="004A25CF"/>
    <w:rPr>
      <w:lang w:eastAsia="ja-JP"/>
    </w:rPr>
  </w:style>
  <w:style w:type="paragraph" w:customStyle="1" w:styleId="ACD377F081104890B7E9E856FED8F4F3">
    <w:name w:val="ACD377F081104890B7E9E856FED8F4F3"/>
    <w:rsid w:val="004A25CF"/>
    <w:rPr>
      <w:lang w:eastAsia="ja-JP"/>
    </w:rPr>
  </w:style>
  <w:style w:type="paragraph" w:customStyle="1" w:styleId="A5D166E5E9384ACDBE01042202109BD2">
    <w:name w:val="A5D166E5E9384ACDBE01042202109BD2"/>
    <w:rsid w:val="004A25CF"/>
    <w:rPr>
      <w:lang w:eastAsia="ja-JP"/>
    </w:rPr>
  </w:style>
  <w:style w:type="paragraph" w:customStyle="1" w:styleId="BC9A5EF8991147658DB4F57338ADEAA3">
    <w:name w:val="BC9A5EF8991147658DB4F57338ADEAA3"/>
    <w:rsid w:val="004A25CF"/>
    <w:rPr>
      <w:lang w:eastAsia="ja-JP"/>
    </w:rPr>
  </w:style>
  <w:style w:type="paragraph" w:customStyle="1" w:styleId="48850CABA61B4FCBBF3F3D6B5D4D3CBA">
    <w:name w:val="48850CABA61B4FCBBF3F3D6B5D4D3CBA"/>
    <w:rsid w:val="004A25CF"/>
    <w:rPr>
      <w:lang w:eastAsia="ja-JP"/>
    </w:rPr>
  </w:style>
  <w:style w:type="paragraph" w:customStyle="1" w:styleId="E6EF5ADCA62740888525D6BC26E5281E">
    <w:name w:val="E6EF5ADCA62740888525D6BC26E5281E"/>
    <w:rsid w:val="004A25CF"/>
    <w:rPr>
      <w:lang w:eastAsia="ja-JP"/>
    </w:rPr>
  </w:style>
  <w:style w:type="paragraph" w:customStyle="1" w:styleId="7CE6937500EC4B0C9942A4BB3FCAFF87">
    <w:name w:val="7CE6937500EC4B0C9942A4BB3FCAFF87"/>
    <w:rsid w:val="004A25CF"/>
    <w:rPr>
      <w:lang w:eastAsia="ja-JP"/>
    </w:rPr>
  </w:style>
  <w:style w:type="paragraph" w:customStyle="1" w:styleId="F2F9DFD5FB634D689F13F175FEB54C2F">
    <w:name w:val="F2F9DFD5FB634D689F13F175FEB54C2F"/>
    <w:rsid w:val="004A25CF"/>
    <w:rPr>
      <w:lang w:eastAsia="ja-JP"/>
    </w:rPr>
  </w:style>
  <w:style w:type="paragraph" w:customStyle="1" w:styleId="49E3B25A720F471F93A9239C9B1F80D3">
    <w:name w:val="49E3B25A720F471F93A9239C9B1F80D3"/>
    <w:rsid w:val="004A25CF"/>
    <w:rPr>
      <w:lang w:eastAsia="ja-JP"/>
    </w:rPr>
  </w:style>
  <w:style w:type="paragraph" w:customStyle="1" w:styleId="A0FD6AD73D554CF9BA0B674D43348CFC">
    <w:name w:val="A0FD6AD73D554CF9BA0B674D43348CFC"/>
    <w:rsid w:val="004A25CF"/>
    <w:rPr>
      <w:lang w:eastAsia="ja-JP"/>
    </w:rPr>
  </w:style>
  <w:style w:type="paragraph" w:customStyle="1" w:styleId="6BA4063A22E04A128E3E70005EF69CFF">
    <w:name w:val="6BA4063A22E04A128E3E70005EF69CFF"/>
    <w:rsid w:val="004A25CF"/>
    <w:rPr>
      <w:lang w:eastAsia="ja-JP"/>
    </w:rPr>
  </w:style>
  <w:style w:type="paragraph" w:customStyle="1" w:styleId="9439FFB1B7DE4C7090250A3644FCBA04">
    <w:name w:val="9439FFB1B7DE4C7090250A3644FCBA04"/>
    <w:rsid w:val="004A25CF"/>
    <w:rPr>
      <w:lang w:eastAsia="ja-JP"/>
    </w:rPr>
  </w:style>
  <w:style w:type="paragraph" w:customStyle="1" w:styleId="4D39A3D3A2B44A8F939CD9647D837C0C">
    <w:name w:val="4D39A3D3A2B44A8F939CD9647D837C0C"/>
    <w:rsid w:val="004A25CF"/>
    <w:rPr>
      <w:lang w:eastAsia="ja-JP"/>
    </w:rPr>
  </w:style>
  <w:style w:type="paragraph" w:customStyle="1" w:styleId="BC179D9A2FFC465FAA9F8674F7155809">
    <w:name w:val="BC179D9A2FFC465FAA9F8674F7155809"/>
    <w:rsid w:val="004A25CF"/>
    <w:rPr>
      <w:lang w:eastAsia="ja-JP"/>
    </w:rPr>
  </w:style>
  <w:style w:type="paragraph" w:customStyle="1" w:styleId="F9080DB0E59940048B9FBD16DEE93538">
    <w:name w:val="F9080DB0E59940048B9FBD16DEE93538"/>
    <w:rsid w:val="004A25CF"/>
    <w:rPr>
      <w:lang w:eastAsia="ja-JP"/>
    </w:rPr>
  </w:style>
  <w:style w:type="paragraph" w:customStyle="1" w:styleId="EAE33EA0AFBB447392520F8FC92178F9">
    <w:name w:val="EAE33EA0AFBB447392520F8FC92178F9"/>
    <w:rsid w:val="004A25CF"/>
    <w:rPr>
      <w:lang w:eastAsia="ja-JP"/>
    </w:rPr>
  </w:style>
  <w:style w:type="paragraph" w:customStyle="1" w:styleId="B16C16FB800049EC9B13C1E4F53EF2EB">
    <w:name w:val="B16C16FB800049EC9B13C1E4F53EF2EB"/>
    <w:rsid w:val="004A25CF"/>
    <w:rPr>
      <w:lang w:eastAsia="ja-JP"/>
    </w:rPr>
  </w:style>
  <w:style w:type="paragraph" w:customStyle="1" w:styleId="0ACD9E6D396849F58B62C696E6C70ECE">
    <w:name w:val="0ACD9E6D396849F58B62C696E6C70ECE"/>
    <w:rsid w:val="004A25CF"/>
    <w:rPr>
      <w:lang w:eastAsia="ja-JP"/>
    </w:rPr>
  </w:style>
  <w:style w:type="paragraph" w:customStyle="1" w:styleId="98D8985E4A514F01B3674D94425CB546">
    <w:name w:val="98D8985E4A514F01B3674D94425CB546"/>
    <w:rsid w:val="004A25CF"/>
    <w:rPr>
      <w:lang w:eastAsia="ja-JP"/>
    </w:rPr>
  </w:style>
  <w:style w:type="paragraph" w:customStyle="1" w:styleId="AEDED9424D4041DE8690D26B596EEF74">
    <w:name w:val="AEDED9424D4041DE8690D26B596EEF74"/>
    <w:rsid w:val="004A25CF"/>
    <w:rPr>
      <w:lang w:eastAsia="ja-JP"/>
    </w:rPr>
  </w:style>
  <w:style w:type="paragraph" w:customStyle="1" w:styleId="73AFC80992524BF8BFB865241EE3E614">
    <w:name w:val="73AFC80992524BF8BFB865241EE3E614"/>
    <w:rsid w:val="004A25CF"/>
    <w:rPr>
      <w:lang w:eastAsia="ja-JP"/>
    </w:rPr>
  </w:style>
  <w:style w:type="paragraph" w:customStyle="1" w:styleId="93760C13831C4A28B8E738DACBF3CB77">
    <w:name w:val="93760C13831C4A28B8E738DACBF3CB77"/>
    <w:rsid w:val="004A25CF"/>
    <w:rPr>
      <w:lang w:eastAsia="ja-JP"/>
    </w:rPr>
  </w:style>
  <w:style w:type="paragraph" w:customStyle="1" w:styleId="7C609C4DFC7E47D1AB900072A6015499">
    <w:name w:val="7C609C4DFC7E47D1AB900072A6015499"/>
    <w:rsid w:val="004A25CF"/>
    <w:rPr>
      <w:lang w:eastAsia="ja-JP"/>
    </w:rPr>
  </w:style>
  <w:style w:type="paragraph" w:customStyle="1" w:styleId="FBFD3AC04331460CBF7323C9AD856A6D">
    <w:name w:val="FBFD3AC04331460CBF7323C9AD856A6D"/>
    <w:rsid w:val="004A25CF"/>
    <w:rPr>
      <w:lang w:eastAsia="ja-JP"/>
    </w:rPr>
  </w:style>
  <w:style w:type="paragraph" w:customStyle="1" w:styleId="D66ECB60F6604D4E91D8BB266800707D">
    <w:name w:val="D66ECB60F6604D4E91D8BB266800707D"/>
    <w:rsid w:val="004A25CF"/>
    <w:rPr>
      <w:lang w:eastAsia="ja-JP"/>
    </w:rPr>
  </w:style>
  <w:style w:type="paragraph" w:customStyle="1" w:styleId="066D772DFCDF47159CC2D2D1BF657680">
    <w:name w:val="066D772DFCDF47159CC2D2D1BF657680"/>
    <w:rsid w:val="004A25CF"/>
    <w:rPr>
      <w:lang w:eastAsia="ja-JP"/>
    </w:rPr>
  </w:style>
  <w:style w:type="paragraph" w:customStyle="1" w:styleId="668BAED33C2D4EEE83ECBE9BC46E16A3">
    <w:name w:val="668BAED33C2D4EEE83ECBE9BC46E16A3"/>
    <w:rsid w:val="004A25CF"/>
    <w:rPr>
      <w:lang w:eastAsia="ja-JP"/>
    </w:rPr>
  </w:style>
  <w:style w:type="paragraph" w:customStyle="1" w:styleId="B327F4ADDF7C4C73BC42349BF9FD5B51">
    <w:name w:val="B327F4ADDF7C4C73BC42349BF9FD5B51"/>
    <w:rsid w:val="004A25CF"/>
    <w:rPr>
      <w:lang w:eastAsia="ja-JP"/>
    </w:rPr>
  </w:style>
  <w:style w:type="paragraph" w:customStyle="1" w:styleId="F95308E60CAF47A399736F753192F16F">
    <w:name w:val="F95308E60CAF47A399736F753192F16F"/>
    <w:rsid w:val="004A25CF"/>
    <w:rPr>
      <w:lang w:eastAsia="ja-JP"/>
    </w:rPr>
  </w:style>
  <w:style w:type="paragraph" w:customStyle="1" w:styleId="3237EB08E6C94E27A82E326F32A12EB4">
    <w:name w:val="3237EB08E6C94E27A82E326F32A12EB4"/>
    <w:rsid w:val="004A25CF"/>
    <w:rPr>
      <w:lang w:eastAsia="ja-JP"/>
    </w:rPr>
  </w:style>
  <w:style w:type="paragraph" w:customStyle="1" w:styleId="01357BD1F78B4701A2623325C6B68228">
    <w:name w:val="01357BD1F78B4701A2623325C6B68228"/>
    <w:rsid w:val="004A25CF"/>
    <w:rPr>
      <w:lang w:eastAsia="ja-JP"/>
    </w:rPr>
  </w:style>
  <w:style w:type="paragraph" w:customStyle="1" w:styleId="19D0DA0D13C04B92910341E58E4E3807">
    <w:name w:val="19D0DA0D13C04B92910341E58E4E3807"/>
    <w:rsid w:val="004A25CF"/>
    <w:rPr>
      <w:lang w:eastAsia="ja-JP"/>
    </w:rPr>
  </w:style>
  <w:style w:type="paragraph" w:customStyle="1" w:styleId="3814742F94734A1A96E75AB2F4F89CF1">
    <w:name w:val="3814742F94734A1A96E75AB2F4F89CF1"/>
    <w:rsid w:val="004A25CF"/>
    <w:rPr>
      <w:lang w:eastAsia="ja-JP"/>
    </w:rPr>
  </w:style>
  <w:style w:type="paragraph" w:customStyle="1" w:styleId="55904875B02542F6AF2AAD1FC38990DF">
    <w:name w:val="55904875B02542F6AF2AAD1FC38990DF"/>
    <w:rsid w:val="004A25CF"/>
    <w:rPr>
      <w:lang w:eastAsia="ja-JP"/>
    </w:rPr>
  </w:style>
  <w:style w:type="paragraph" w:customStyle="1" w:styleId="B3621A2EC01F4350B09D3D28386A2D48">
    <w:name w:val="B3621A2EC01F4350B09D3D28386A2D48"/>
    <w:rsid w:val="004A25CF"/>
    <w:rPr>
      <w:lang w:eastAsia="ja-JP"/>
    </w:rPr>
  </w:style>
  <w:style w:type="paragraph" w:customStyle="1" w:styleId="8D5BAFEAFFC04CEA9E4EB1418A93D5B9">
    <w:name w:val="8D5BAFEAFFC04CEA9E4EB1418A93D5B9"/>
    <w:rsid w:val="004A25CF"/>
    <w:rPr>
      <w:lang w:eastAsia="ja-JP"/>
    </w:rPr>
  </w:style>
  <w:style w:type="paragraph" w:customStyle="1" w:styleId="5F653440142D40548F2F29103E72FFEF">
    <w:name w:val="5F653440142D40548F2F29103E72FFEF"/>
    <w:rsid w:val="004A25CF"/>
    <w:rPr>
      <w:lang w:eastAsia="ja-JP"/>
    </w:rPr>
  </w:style>
  <w:style w:type="paragraph" w:customStyle="1" w:styleId="1150F92455CB4D99AF6FBD0616C335A4">
    <w:name w:val="1150F92455CB4D99AF6FBD0616C335A4"/>
    <w:rsid w:val="004A25CF"/>
    <w:rPr>
      <w:lang w:eastAsia="ja-JP"/>
    </w:rPr>
  </w:style>
  <w:style w:type="paragraph" w:customStyle="1" w:styleId="EB599B96555648869A1D485786C82585">
    <w:name w:val="EB599B96555648869A1D485786C82585"/>
    <w:rsid w:val="004A25CF"/>
    <w:rPr>
      <w:lang w:eastAsia="ja-JP"/>
    </w:rPr>
  </w:style>
  <w:style w:type="paragraph" w:customStyle="1" w:styleId="307B6C3F10734F6986EA1D4D8FAA8ECD">
    <w:name w:val="307B6C3F10734F6986EA1D4D8FAA8ECD"/>
    <w:rsid w:val="004A25CF"/>
    <w:rPr>
      <w:lang w:eastAsia="ja-JP"/>
    </w:rPr>
  </w:style>
  <w:style w:type="paragraph" w:customStyle="1" w:styleId="C58C7645E8094FA484BB01CBF0B6A131">
    <w:name w:val="C58C7645E8094FA484BB01CBF0B6A131"/>
    <w:rsid w:val="004A25CF"/>
    <w:rPr>
      <w:lang w:eastAsia="ja-JP"/>
    </w:rPr>
  </w:style>
  <w:style w:type="paragraph" w:customStyle="1" w:styleId="EACC28AA2F09434E85C3792A610A9DBF">
    <w:name w:val="EACC28AA2F09434E85C3792A610A9DBF"/>
    <w:rsid w:val="004A25CF"/>
    <w:rPr>
      <w:lang w:eastAsia="ja-JP"/>
    </w:rPr>
  </w:style>
  <w:style w:type="paragraph" w:customStyle="1" w:styleId="AB7D9B07EBF04BAABB0D2D73C9E300CC">
    <w:name w:val="AB7D9B07EBF04BAABB0D2D73C9E300CC"/>
    <w:rsid w:val="004A25CF"/>
    <w:rPr>
      <w:lang w:eastAsia="ja-JP"/>
    </w:rPr>
  </w:style>
  <w:style w:type="paragraph" w:customStyle="1" w:styleId="6C58B6103C614B4B938750FC3F8BF996">
    <w:name w:val="6C58B6103C614B4B938750FC3F8BF996"/>
    <w:rsid w:val="004A25CF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Custom 2">
      <a:dk1>
        <a:srgbClr val="000000"/>
      </a:dk1>
      <a:lt1>
        <a:srgbClr val="FFFFFF"/>
      </a:lt1>
      <a:dk2>
        <a:srgbClr val="2B5681"/>
      </a:dk2>
      <a:lt2>
        <a:srgbClr val="DDDDDD"/>
      </a:lt2>
      <a:accent1>
        <a:srgbClr val="303848"/>
      </a:accent1>
      <a:accent2>
        <a:srgbClr val="808080"/>
      </a:accent2>
      <a:accent3>
        <a:srgbClr val="B2B2B2"/>
      </a:accent3>
      <a:accent4>
        <a:srgbClr val="009999"/>
      </a:accent4>
      <a:accent5>
        <a:srgbClr val="336699"/>
      </a:accent5>
      <a:accent6>
        <a:srgbClr val="968C8C"/>
      </a:accent6>
      <a:hlink>
        <a:srgbClr val="0066FF"/>
      </a:hlink>
      <a:folHlink>
        <a:srgbClr val="000099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modern resume.dotx</Template>
  <TotalTime>0</TotalTime>
  <Pages>4</Pages>
  <Words>1071</Words>
  <Characters>6106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2022-12-06T04:54:00Z</dcterms:created>
  <dcterms:modified xsi:type="dcterms:W3CDTF">2022-12-06T06:58:00Z</dcterms:modified>
</cp:coreProperties>
</file>